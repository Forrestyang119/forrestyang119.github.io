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B7" w:rsidRPr="0050647C" w:rsidRDefault="00B06506" w:rsidP="00DD1C82">
      <w:pPr>
        <w:pStyle w:val="Titledocument"/>
      </w:pPr>
      <w:r w:rsidRPr="0050647C">
        <w:t>Sen</w:t>
      </w:r>
      <w:r w:rsidR="00541150">
        <w:t xml:space="preserve"> (Forrest)</w:t>
      </w:r>
      <w:r w:rsidRPr="0050647C">
        <w:t xml:space="preserve"> Yang</w:t>
      </w:r>
    </w:p>
    <w:p w:rsidR="00742185" w:rsidRPr="0050647C" w:rsidRDefault="003D1C95" w:rsidP="00DD1C82">
      <w:pPr>
        <w:pStyle w:val="Para"/>
      </w:pPr>
      <w:r>
        <w:t xml:space="preserve">Room 506, CoRE Building, </w:t>
      </w:r>
      <w:r w:rsidR="00B06506" w:rsidRPr="0050647C">
        <w:t>96 Frelinghuysen Road, Piscataway, New Jersey 08854, USA</w:t>
      </w:r>
    </w:p>
    <w:p w:rsidR="00B06506" w:rsidRDefault="00A33DDA" w:rsidP="00DD1C82">
      <w:pPr>
        <w:pStyle w:val="Para"/>
        <w:rPr>
          <w:rFonts w:cs="Linux Libertine"/>
        </w:rPr>
      </w:pPr>
      <w:hyperlink r:id="rId9" w:history="1">
        <w:r w:rsidR="00B06506" w:rsidRPr="0050647C">
          <w:rPr>
            <w:rStyle w:val="Hyperlink"/>
          </w:rPr>
          <w:t>forrest.yang@rutgers.edu</w:t>
        </w:r>
      </w:hyperlink>
      <w:r w:rsidR="00B06506" w:rsidRPr="0050647C">
        <w:rPr>
          <w:rFonts w:cs="Linux Libertine"/>
        </w:rPr>
        <w:t xml:space="preserve"> • (848) 565-5991</w:t>
      </w:r>
      <w:r w:rsidR="008B09E3" w:rsidRPr="0050647C">
        <w:rPr>
          <w:rFonts w:cs="Linux Libertine"/>
        </w:rPr>
        <w:t xml:space="preserve"> • </w:t>
      </w:r>
      <w:hyperlink r:id="rId10" w:history="1">
        <w:r w:rsidR="008B09E3" w:rsidRPr="00111365">
          <w:rPr>
            <w:rStyle w:val="Hyperlink"/>
            <w:rFonts w:cs="Linux Libertine"/>
          </w:rPr>
          <w:t>https://forrestyang119.github.io/</w:t>
        </w:r>
      </w:hyperlink>
      <w:r w:rsidR="008B09E3">
        <w:rPr>
          <w:rFonts w:cs="Linux Libertine"/>
        </w:rPr>
        <w:t xml:space="preserve"> </w:t>
      </w:r>
    </w:p>
    <w:p w:rsidR="0088709B" w:rsidRPr="0050647C" w:rsidRDefault="0088709B" w:rsidP="00DD1C82">
      <w:pPr>
        <w:pStyle w:val="Para"/>
        <w:rPr>
          <w:rFonts w:cs="Linux Biolinum"/>
          <w:vertAlign w:val="superscript"/>
        </w:rPr>
      </w:pP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6864"/>
        <w:gridCol w:w="3432"/>
      </w:tblGrid>
      <w:tr w:rsidR="00DD1C82" w:rsidRPr="0050647C" w:rsidTr="001D666E">
        <w:trPr>
          <w:trHeight w:val="20"/>
        </w:trPr>
        <w:tc>
          <w:tcPr>
            <w:tcW w:w="10296" w:type="dxa"/>
            <w:gridSpan w:val="2"/>
            <w:tcBorders>
              <w:bottom w:val="single" w:sz="4" w:space="0" w:color="auto"/>
            </w:tcBorders>
          </w:tcPr>
          <w:p w:rsidR="00DD1C82" w:rsidRPr="0050647C" w:rsidRDefault="00DD1C82" w:rsidP="0010397D">
            <w:pPr>
              <w:pStyle w:val="AbsHead"/>
              <w:jc w:val="center"/>
            </w:pPr>
            <w:r w:rsidRPr="0050647C">
              <w:t>EDUCATION</w:t>
            </w:r>
          </w:p>
        </w:tc>
      </w:tr>
      <w:tr w:rsidR="00DD1C82" w:rsidRPr="0050647C" w:rsidTr="001D666E">
        <w:trPr>
          <w:trHeight w:val="20"/>
        </w:trPr>
        <w:tc>
          <w:tcPr>
            <w:tcW w:w="6864" w:type="dxa"/>
            <w:tcBorders>
              <w:top w:val="single" w:sz="4" w:space="0" w:color="auto"/>
            </w:tcBorders>
            <w:vAlign w:val="center"/>
          </w:tcPr>
          <w:p w:rsidR="00DD1C82" w:rsidRPr="0050647C" w:rsidRDefault="00DD1C82" w:rsidP="008C1812">
            <w:pPr>
              <w:pStyle w:val="AbsHead"/>
            </w:pPr>
            <w:r w:rsidRPr="0050647C">
              <w:t>Rutgers University</w:t>
            </w:r>
            <w:r w:rsidR="00C90264">
              <w:t>, the State University of New Jersey</w:t>
            </w:r>
          </w:p>
        </w:tc>
        <w:tc>
          <w:tcPr>
            <w:tcW w:w="3432" w:type="dxa"/>
            <w:tcBorders>
              <w:top w:val="single" w:sz="4" w:space="0" w:color="auto"/>
            </w:tcBorders>
            <w:vAlign w:val="center"/>
          </w:tcPr>
          <w:p w:rsidR="00DD1C82" w:rsidRPr="0050647C" w:rsidRDefault="00DD1C82" w:rsidP="00DD1C82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theme="minorBidi"/>
                <w:sz w:val="18"/>
              </w:rPr>
              <w:t>Piscataway, NJ</w:t>
            </w:r>
          </w:p>
        </w:tc>
      </w:tr>
      <w:tr w:rsidR="00DD1C82" w:rsidRPr="0050647C" w:rsidTr="006A2B88">
        <w:trPr>
          <w:trHeight w:val="20"/>
        </w:trPr>
        <w:tc>
          <w:tcPr>
            <w:tcW w:w="6864" w:type="dxa"/>
          </w:tcPr>
          <w:p w:rsidR="00DD1C82" w:rsidRPr="0050647C" w:rsidRDefault="00DD1C82" w:rsidP="00DD1C82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 w:rsidRPr="0050647C">
              <w:rPr>
                <w:rFonts w:ascii="Linux Libertine" w:hAnsi="Linux Libertine" w:cstheme="minorBidi"/>
                <w:sz w:val="18"/>
              </w:rPr>
              <w:t xml:space="preserve"> M.S &amp; Ph.D.</w:t>
            </w:r>
            <w:r w:rsidR="00A55159" w:rsidRPr="0050647C">
              <w:rPr>
                <w:rFonts w:ascii="Linux Libertine" w:hAnsi="Linux Libertine" w:cstheme="minorBidi"/>
                <w:sz w:val="18"/>
              </w:rPr>
              <w:t>,</w:t>
            </w:r>
            <w:r w:rsidRPr="0050647C">
              <w:rPr>
                <w:rFonts w:ascii="Linux Libertine" w:hAnsi="Linux Libertine" w:cstheme="minorBidi"/>
                <w:sz w:val="18"/>
              </w:rPr>
              <w:t xml:space="preserve"> in Electrical &amp; Computer Engineering, </w:t>
            </w:r>
            <w:r w:rsidR="00A55159" w:rsidRPr="0050647C">
              <w:rPr>
                <w:rFonts w:ascii="Linux Libertine" w:hAnsi="Linux Libertine" w:cstheme="minorBidi"/>
                <w:sz w:val="18"/>
              </w:rPr>
              <w:t xml:space="preserve">GPA </w:t>
            </w:r>
            <w:r w:rsidRPr="0050647C">
              <w:rPr>
                <w:rFonts w:ascii="Linux Libertine" w:hAnsi="Linux Libertine" w:cstheme="minorBidi"/>
                <w:sz w:val="18"/>
              </w:rPr>
              <w:t>3.9</w:t>
            </w:r>
            <w:r w:rsidR="004D214C" w:rsidRPr="0050647C">
              <w:rPr>
                <w:rFonts w:ascii="Linux Libertine" w:hAnsi="Linux Libertine" w:cstheme="minorBidi"/>
                <w:sz w:val="18"/>
              </w:rPr>
              <w:t>/4.0</w:t>
            </w:r>
            <w:r w:rsidR="00A55159" w:rsidRPr="0050647C">
              <w:rPr>
                <w:rFonts w:ascii="Linux Libertine" w:hAnsi="Linux Libertine" w:cstheme="minorBidi"/>
                <w:sz w:val="18"/>
              </w:rPr>
              <w:t>, GRE 1510, TOEFL 103</w:t>
            </w:r>
          </w:p>
        </w:tc>
        <w:tc>
          <w:tcPr>
            <w:tcW w:w="3432" w:type="dxa"/>
          </w:tcPr>
          <w:p w:rsidR="00DD1C82" w:rsidRPr="0050647C" w:rsidRDefault="00DD1C82" w:rsidP="00DD1C82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theme="minorBidi"/>
                <w:sz w:val="18"/>
              </w:rPr>
              <w:t>Sept 2013 - Present</w:t>
            </w:r>
          </w:p>
        </w:tc>
      </w:tr>
      <w:tr w:rsidR="00DD1C82" w:rsidRPr="0050647C" w:rsidTr="006A2B88">
        <w:trPr>
          <w:trHeight w:val="20"/>
        </w:trPr>
        <w:tc>
          <w:tcPr>
            <w:tcW w:w="6864" w:type="dxa"/>
          </w:tcPr>
          <w:p w:rsidR="00DD1C82" w:rsidRPr="0050647C" w:rsidRDefault="00DD1C82" w:rsidP="00DD1C82">
            <w:pPr>
              <w:pStyle w:val="Authors"/>
              <w:rPr>
                <w:rFonts w:ascii="Linux Libertine" w:hAnsi="Linux Libertine" w:cstheme="minorBidi"/>
                <w:sz w:val="8"/>
              </w:rPr>
            </w:pPr>
          </w:p>
        </w:tc>
        <w:tc>
          <w:tcPr>
            <w:tcW w:w="3432" w:type="dxa"/>
          </w:tcPr>
          <w:p w:rsidR="00DD1C82" w:rsidRPr="0050647C" w:rsidRDefault="00DD1C82" w:rsidP="00DD1C82">
            <w:pPr>
              <w:pStyle w:val="Authors"/>
              <w:jc w:val="right"/>
              <w:rPr>
                <w:rFonts w:ascii="Linux Libertine" w:hAnsi="Linux Libertine" w:cstheme="minorBidi"/>
                <w:sz w:val="8"/>
              </w:rPr>
            </w:pPr>
          </w:p>
        </w:tc>
      </w:tr>
      <w:tr w:rsidR="00DD1C82" w:rsidRPr="0050647C" w:rsidTr="006A2B88">
        <w:trPr>
          <w:trHeight w:val="20"/>
        </w:trPr>
        <w:tc>
          <w:tcPr>
            <w:tcW w:w="6864" w:type="dxa"/>
          </w:tcPr>
          <w:p w:rsidR="00DD1C82" w:rsidRPr="0050647C" w:rsidRDefault="00D332F8" w:rsidP="008C1812">
            <w:pPr>
              <w:pStyle w:val="AbsHead"/>
            </w:pPr>
            <w:r w:rsidRPr="0050647C">
              <w:t xml:space="preserve">Nanjing </w:t>
            </w:r>
            <w:r w:rsidR="0050647C" w:rsidRPr="0050647C">
              <w:t>University</w:t>
            </w:r>
            <w:r w:rsidRPr="0050647C">
              <w:t xml:space="preserve"> of Posts and Telecommunications, China</w:t>
            </w:r>
          </w:p>
        </w:tc>
        <w:tc>
          <w:tcPr>
            <w:tcW w:w="3432" w:type="dxa"/>
          </w:tcPr>
          <w:p w:rsidR="00DD1C82" w:rsidRPr="0050647C" w:rsidRDefault="00FA4279" w:rsidP="00DD1C82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>Nanjing, China</w:t>
            </w:r>
          </w:p>
        </w:tc>
      </w:tr>
      <w:tr w:rsidR="00DD1C82" w:rsidRPr="0050647C" w:rsidTr="006A2B88">
        <w:trPr>
          <w:trHeight w:val="20"/>
        </w:trPr>
        <w:tc>
          <w:tcPr>
            <w:tcW w:w="6864" w:type="dxa"/>
          </w:tcPr>
          <w:p w:rsidR="00DD1C82" w:rsidRPr="0050647C" w:rsidRDefault="00A55159" w:rsidP="00DD1C82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 B.A., in Communication Engineering</w:t>
            </w:r>
          </w:p>
        </w:tc>
        <w:tc>
          <w:tcPr>
            <w:tcW w:w="3432" w:type="dxa"/>
          </w:tcPr>
          <w:p w:rsidR="00DD1C82" w:rsidRPr="0050647C" w:rsidRDefault="00FA4279" w:rsidP="00DD1C82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theme="minorBidi"/>
                <w:sz w:val="18"/>
              </w:rPr>
              <w:t>Sept 2008 – June 2012</w:t>
            </w:r>
          </w:p>
        </w:tc>
      </w:tr>
    </w:tbl>
    <w:p w:rsidR="00DA041E" w:rsidRPr="0050647C" w:rsidRDefault="00DA041E" w:rsidP="008C1812">
      <w:pPr>
        <w:pStyle w:val="AbsHead"/>
        <w:sectPr w:rsidR="00DA041E" w:rsidRPr="0050647C" w:rsidSect="00DA041E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A55159" w:rsidRDefault="00A55159" w:rsidP="008C1812">
      <w:pPr>
        <w:pStyle w:val="AbsHead"/>
      </w:pP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6864"/>
        <w:gridCol w:w="3432"/>
      </w:tblGrid>
      <w:tr w:rsidR="00FA4279" w:rsidRPr="0050647C" w:rsidTr="00612F35">
        <w:trPr>
          <w:trHeight w:val="20"/>
        </w:trPr>
        <w:tc>
          <w:tcPr>
            <w:tcW w:w="10296" w:type="dxa"/>
            <w:gridSpan w:val="2"/>
          </w:tcPr>
          <w:p w:rsidR="00FA4279" w:rsidRPr="0050647C" w:rsidRDefault="00FA4279" w:rsidP="0010397D">
            <w:pPr>
              <w:pStyle w:val="AbsHead"/>
              <w:jc w:val="center"/>
            </w:pPr>
            <w:r>
              <w:t>WORKING</w:t>
            </w:r>
            <w:r w:rsidRPr="0050647C">
              <w:t xml:space="preserve"> EXPERIENCE</w:t>
            </w:r>
          </w:p>
        </w:tc>
      </w:tr>
      <w:tr w:rsidR="00FA4279" w:rsidRPr="0050647C" w:rsidTr="00612F35">
        <w:trPr>
          <w:trHeight w:val="20"/>
        </w:trPr>
        <w:tc>
          <w:tcPr>
            <w:tcW w:w="6864" w:type="dxa"/>
            <w:tcBorders>
              <w:top w:val="single" w:sz="4" w:space="0" w:color="auto"/>
            </w:tcBorders>
            <w:vAlign w:val="center"/>
          </w:tcPr>
          <w:p w:rsidR="00FA4279" w:rsidRPr="0050647C" w:rsidRDefault="00FA4279" w:rsidP="008C1812">
            <w:pPr>
              <w:pStyle w:val="AbsHead"/>
            </w:pPr>
            <w:r>
              <w:t>Huawei Technologies Co. Ltd.</w:t>
            </w:r>
          </w:p>
        </w:tc>
        <w:tc>
          <w:tcPr>
            <w:tcW w:w="3432" w:type="dxa"/>
            <w:tcBorders>
              <w:top w:val="single" w:sz="4" w:space="0" w:color="auto"/>
            </w:tcBorders>
            <w:vAlign w:val="center"/>
          </w:tcPr>
          <w:p w:rsidR="00FA4279" w:rsidRPr="0050647C" w:rsidRDefault="00FA4279" w:rsidP="004F512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>Shenzhen, China</w:t>
            </w:r>
          </w:p>
        </w:tc>
      </w:tr>
      <w:tr w:rsidR="00FA4279" w:rsidRPr="0050647C" w:rsidTr="00612F35">
        <w:trPr>
          <w:trHeight w:val="20"/>
        </w:trPr>
        <w:tc>
          <w:tcPr>
            <w:tcW w:w="6864" w:type="dxa"/>
          </w:tcPr>
          <w:p w:rsidR="00FA4279" w:rsidRPr="0050647C" w:rsidRDefault="005372D6" w:rsidP="004F5126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 w:rsidRPr="0050647C">
              <w:rPr>
                <w:rFonts w:ascii="Linux Libertine" w:hAnsi="Linux Libertine" w:cstheme="minorBidi"/>
                <w:sz w:val="18"/>
              </w:rPr>
              <w:t xml:space="preserve"> </w:t>
            </w:r>
            <w:r w:rsidR="00FA4279">
              <w:rPr>
                <w:rFonts w:ascii="Linux Libertine" w:hAnsi="Linux Libertine" w:cs="Linux Libertine"/>
                <w:sz w:val="18"/>
              </w:rPr>
              <w:t>Software Engineer in GSM, LTE network maintenance</w:t>
            </w:r>
            <w:r w:rsidR="00FA4279" w:rsidRPr="0050647C">
              <w:rPr>
                <w:rFonts w:ascii="Linux Libertine" w:hAnsi="Linux Libertine" w:cs="Linux Libertine"/>
                <w:sz w:val="18"/>
              </w:rPr>
              <w:t xml:space="preserve"> </w:t>
            </w:r>
          </w:p>
        </w:tc>
        <w:tc>
          <w:tcPr>
            <w:tcW w:w="3432" w:type="dxa"/>
          </w:tcPr>
          <w:p w:rsidR="00FA4279" w:rsidRPr="0050647C" w:rsidRDefault="00FA4279" w:rsidP="00FA4279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theme="minorBidi"/>
                <w:sz w:val="18"/>
              </w:rPr>
              <w:t>Aug 20</w:t>
            </w:r>
            <w:r>
              <w:rPr>
                <w:rFonts w:ascii="Linux Libertine" w:hAnsi="Linux Libertine" w:cstheme="minorBidi"/>
                <w:sz w:val="18"/>
              </w:rPr>
              <w:t>12</w:t>
            </w:r>
            <w:r w:rsidRPr="0050647C">
              <w:rPr>
                <w:rFonts w:ascii="Linux Libertine" w:hAnsi="Linux Libertine" w:cstheme="minorBidi"/>
                <w:sz w:val="18"/>
              </w:rPr>
              <w:t xml:space="preserve"> </w:t>
            </w:r>
            <w:r>
              <w:rPr>
                <w:rFonts w:ascii="Linux Libertine" w:hAnsi="Linux Libertine" w:cstheme="minorBidi"/>
                <w:sz w:val="18"/>
              </w:rPr>
              <w:t>–</w:t>
            </w:r>
            <w:r w:rsidRPr="0050647C">
              <w:rPr>
                <w:rFonts w:ascii="Linux Libertine" w:hAnsi="Linux Libertine" w:cstheme="minorBidi"/>
                <w:sz w:val="18"/>
              </w:rPr>
              <w:t xml:space="preserve"> </w:t>
            </w:r>
            <w:r>
              <w:rPr>
                <w:rFonts w:ascii="Linux Libertine" w:hAnsi="Linux Libertine" w:cstheme="minorBidi"/>
                <w:sz w:val="18"/>
              </w:rPr>
              <w:t>June 2013</w:t>
            </w:r>
          </w:p>
        </w:tc>
      </w:tr>
      <w:tr w:rsidR="00612F35" w:rsidRPr="0050647C" w:rsidTr="00612F35">
        <w:trPr>
          <w:trHeight w:val="20"/>
        </w:trPr>
        <w:tc>
          <w:tcPr>
            <w:tcW w:w="6864" w:type="dxa"/>
          </w:tcPr>
          <w:p w:rsidR="00612F35" w:rsidRPr="00612F35" w:rsidRDefault="00612F35" w:rsidP="004F5126">
            <w:pPr>
              <w:pStyle w:val="Authors"/>
              <w:rPr>
                <w:rFonts w:ascii="Linux Libertine" w:hAnsi="Linux Libertine" w:cs="Linux Libertine"/>
                <w:sz w:val="8"/>
                <w:szCs w:val="8"/>
              </w:rPr>
            </w:pPr>
          </w:p>
        </w:tc>
        <w:tc>
          <w:tcPr>
            <w:tcW w:w="3432" w:type="dxa"/>
          </w:tcPr>
          <w:p w:rsidR="00612F35" w:rsidRPr="00612F35" w:rsidRDefault="00612F35" w:rsidP="00FA4279">
            <w:pPr>
              <w:pStyle w:val="Authors"/>
              <w:jc w:val="right"/>
              <w:rPr>
                <w:rFonts w:ascii="Linux Libertine" w:hAnsi="Linux Libertine" w:cstheme="minorBidi"/>
                <w:sz w:val="8"/>
                <w:szCs w:val="8"/>
              </w:rPr>
            </w:pPr>
          </w:p>
        </w:tc>
      </w:tr>
      <w:tr w:rsidR="00612F35" w:rsidRPr="0050647C" w:rsidTr="00612F35">
        <w:trPr>
          <w:trHeight w:val="20"/>
        </w:trPr>
        <w:tc>
          <w:tcPr>
            <w:tcW w:w="6864" w:type="dxa"/>
          </w:tcPr>
          <w:p w:rsidR="00612F35" w:rsidRPr="0050647C" w:rsidRDefault="00612F35" w:rsidP="008C1812">
            <w:pPr>
              <w:pStyle w:val="AbsHead"/>
            </w:pPr>
            <w:r w:rsidRPr="0050647C">
              <w:t>Rutgers University &amp; Children’s National</w:t>
            </w:r>
            <w:r>
              <w:t xml:space="preserve"> Medical Center</w:t>
            </w:r>
            <w:r w:rsidR="0006657A">
              <w:t xml:space="preserve"> (CNMC)</w:t>
            </w:r>
          </w:p>
        </w:tc>
        <w:tc>
          <w:tcPr>
            <w:tcW w:w="3432" w:type="dxa"/>
            <w:vAlign w:val="center"/>
          </w:tcPr>
          <w:p w:rsidR="00612F35" w:rsidRPr="0050647C" w:rsidRDefault="00612F35" w:rsidP="00612F35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theme="minorBidi"/>
                <w:sz w:val="18"/>
              </w:rPr>
              <w:t>Piscataway, NJ</w:t>
            </w:r>
            <w:r>
              <w:rPr>
                <w:rFonts w:ascii="Linux Libertine" w:hAnsi="Linux Libertine" w:cstheme="minorBidi"/>
                <w:sz w:val="18"/>
              </w:rPr>
              <w:t xml:space="preserve"> &amp; Washington, D.C.</w:t>
            </w:r>
          </w:p>
        </w:tc>
      </w:tr>
      <w:tr w:rsidR="00612F35" w:rsidRPr="0050647C" w:rsidTr="00612F35">
        <w:trPr>
          <w:trHeight w:val="20"/>
        </w:trPr>
        <w:tc>
          <w:tcPr>
            <w:tcW w:w="6864" w:type="dxa"/>
          </w:tcPr>
          <w:p w:rsidR="00612F35" w:rsidRPr="0050647C" w:rsidRDefault="00612F35" w:rsidP="00612F35">
            <w:pPr>
              <w:pStyle w:val="Authors"/>
              <w:rPr>
                <w:rFonts w:ascii="Linux Libertine" w:hAnsi="Linux Libertine" w:cs="Linux Libertine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 w:rsidRPr="0050647C">
              <w:rPr>
                <w:rFonts w:ascii="Linux Libertine" w:hAnsi="Linux Libertine" w:cstheme="minorBidi"/>
                <w:sz w:val="18"/>
              </w:rPr>
              <w:t xml:space="preserve"> </w:t>
            </w:r>
            <w:r w:rsidRPr="0050647C">
              <w:rPr>
                <w:rFonts w:ascii="Linux Libertine" w:hAnsi="Linux Libertine" w:cs="Linux Libertine"/>
                <w:sz w:val="18"/>
              </w:rPr>
              <w:t>Research Assistant</w:t>
            </w:r>
          </w:p>
        </w:tc>
        <w:tc>
          <w:tcPr>
            <w:tcW w:w="3432" w:type="dxa"/>
          </w:tcPr>
          <w:p w:rsidR="00612F35" w:rsidRPr="0050647C" w:rsidRDefault="00612F35" w:rsidP="00612F35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theme="minorBidi"/>
                <w:sz w:val="18"/>
              </w:rPr>
              <w:t>Aug 2014 - Present</w:t>
            </w:r>
          </w:p>
        </w:tc>
      </w:tr>
    </w:tbl>
    <w:p w:rsidR="00FA4279" w:rsidRPr="0050647C" w:rsidRDefault="00FA4279" w:rsidP="008C1812">
      <w:pPr>
        <w:pStyle w:val="AbsHead"/>
      </w:pP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6318"/>
        <w:gridCol w:w="3978"/>
      </w:tblGrid>
      <w:tr w:rsidR="003024BF" w:rsidRPr="0050647C" w:rsidTr="008F59A1">
        <w:trPr>
          <w:trHeight w:val="20"/>
        </w:trPr>
        <w:tc>
          <w:tcPr>
            <w:tcW w:w="10296" w:type="dxa"/>
            <w:gridSpan w:val="2"/>
          </w:tcPr>
          <w:p w:rsidR="003024BF" w:rsidRPr="0050647C" w:rsidRDefault="003024BF" w:rsidP="0010397D">
            <w:pPr>
              <w:pStyle w:val="AbsHead"/>
              <w:jc w:val="center"/>
            </w:pPr>
            <w:r w:rsidRPr="0050647C">
              <w:t xml:space="preserve">RESEARCH </w:t>
            </w:r>
            <w:r w:rsidR="00054832">
              <w:t>AND PROJECTS</w:t>
            </w:r>
          </w:p>
        </w:tc>
      </w:tr>
      <w:tr w:rsidR="003024BF" w:rsidRPr="0050647C" w:rsidTr="00774E80">
        <w:trPr>
          <w:trHeight w:val="20"/>
        </w:trPr>
        <w:tc>
          <w:tcPr>
            <w:tcW w:w="6318" w:type="dxa"/>
            <w:tcBorders>
              <w:top w:val="single" w:sz="4" w:space="0" w:color="auto"/>
            </w:tcBorders>
            <w:vAlign w:val="center"/>
          </w:tcPr>
          <w:p w:rsidR="003024BF" w:rsidRPr="0050647C" w:rsidRDefault="0006657A" w:rsidP="008C1812">
            <w:pPr>
              <w:pStyle w:val="AbsHead"/>
            </w:pPr>
            <w:r>
              <w:t>1. Smart Trauma Resuscitation Decision Support System</w:t>
            </w:r>
          </w:p>
        </w:tc>
        <w:tc>
          <w:tcPr>
            <w:tcW w:w="3978" w:type="dxa"/>
            <w:tcBorders>
              <w:top w:val="single" w:sz="4" w:space="0" w:color="auto"/>
            </w:tcBorders>
            <w:vAlign w:val="center"/>
          </w:tcPr>
          <w:p w:rsidR="003024BF" w:rsidRPr="0050647C" w:rsidRDefault="008427E3" w:rsidP="004F512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8C1812">
              <w:rPr>
                <w:rFonts w:ascii="Linux Libertine" w:hAnsi="Linux Libertine" w:cstheme="minorBidi"/>
                <w:i/>
                <w:sz w:val="18"/>
              </w:rPr>
              <w:t xml:space="preserve">NIH Project, </w:t>
            </w:r>
            <w:r w:rsidR="0006657A" w:rsidRPr="008C1812">
              <w:rPr>
                <w:rFonts w:ascii="Linux Libertine" w:hAnsi="Linux Libertine" w:cstheme="minorBidi"/>
                <w:i/>
                <w:sz w:val="18"/>
              </w:rPr>
              <w:t>Rutgers &amp; CNMC</w:t>
            </w:r>
            <w:r w:rsidR="00E200BA">
              <w:rPr>
                <w:rFonts w:ascii="Linux Libertine" w:hAnsi="Linux Libertine" w:cstheme="minorBidi"/>
                <w:sz w:val="18"/>
              </w:rPr>
              <w:t>,</w:t>
            </w:r>
            <w:r w:rsidR="00E200BA" w:rsidRPr="0050647C">
              <w:rPr>
                <w:rFonts w:ascii="Linux Libertine" w:hAnsi="Linux Libertine" w:cstheme="minorBidi"/>
                <w:sz w:val="18"/>
              </w:rPr>
              <w:t xml:space="preserve"> Aug 2014 - Present</w:t>
            </w:r>
            <w:r w:rsidR="00E200BA">
              <w:rPr>
                <w:rFonts w:ascii="Linux Libertine" w:hAnsi="Linux Libertine" w:cstheme="minorBidi"/>
                <w:sz w:val="18"/>
              </w:rPr>
              <w:t xml:space="preserve"> </w:t>
            </w:r>
          </w:p>
        </w:tc>
      </w:tr>
      <w:tr w:rsidR="00BB375C" w:rsidRPr="0050647C" w:rsidTr="008F59A1">
        <w:trPr>
          <w:trHeight w:val="20"/>
        </w:trPr>
        <w:tc>
          <w:tcPr>
            <w:tcW w:w="10296" w:type="dxa"/>
            <w:gridSpan w:val="2"/>
          </w:tcPr>
          <w:p w:rsidR="00BB375C" w:rsidRPr="0050647C" w:rsidRDefault="00BB375C" w:rsidP="00601FDF">
            <w:pPr>
              <w:pStyle w:val="Authors"/>
              <w:jc w:val="both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 w:rsidRPr="0050647C">
              <w:rPr>
                <w:rFonts w:ascii="Linux Libertine" w:hAnsi="Linux Libertine" w:cstheme="minorBidi"/>
                <w:sz w:val="18"/>
              </w:rPr>
              <w:t xml:space="preserve"> </w:t>
            </w:r>
            <w:r w:rsidRPr="00387356">
              <w:rPr>
                <w:rFonts w:ascii="Linux Libertine" w:hAnsi="Linux Libertine" w:cs="Linux Libertine"/>
                <w:sz w:val="18"/>
              </w:rPr>
              <w:t>During trauma resuscitation, multidisciplinary teams rapidly identify and tr</w:t>
            </w:r>
            <w:r>
              <w:rPr>
                <w:rFonts w:ascii="Linux Libertine" w:hAnsi="Linux Libertine" w:cs="Linux Libertine"/>
                <w:sz w:val="18"/>
              </w:rPr>
              <w:t xml:space="preserve">eat potentially life threatening </w:t>
            </w:r>
            <w:r w:rsidRPr="00387356">
              <w:rPr>
                <w:rFonts w:ascii="Linux Libertine" w:hAnsi="Linux Libertine" w:cs="Linux Libertine"/>
                <w:sz w:val="18"/>
              </w:rPr>
              <w:t>injuries, then develop and execute a short-term management plan f</w:t>
            </w:r>
            <w:r>
              <w:rPr>
                <w:rFonts w:ascii="Linux Libertine" w:hAnsi="Linux Libertine" w:cs="Linux Libertine"/>
                <w:sz w:val="18"/>
              </w:rPr>
              <w:t xml:space="preserve">or the identified injuries. To </w:t>
            </w:r>
            <w:r w:rsidRPr="00387356">
              <w:rPr>
                <w:rFonts w:ascii="Linux Libertine" w:hAnsi="Linux Libertine" w:cs="Linux Libertine"/>
                <w:sz w:val="18"/>
              </w:rPr>
              <w:t>improve medical team performance and reduce the adverse outcomes on th</w:t>
            </w:r>
            <w:r>
              <w:rPr>
                <w:rFonts w:ascii="Linux Libertine" w:hAnsi="Linux Libertine" w:cs="Linux Libertine"/>
                <w:sz w:val="18"/>
              </w:rPr>
              <w:t>e patients, we are developing a c</w:t>
            </w:r>
            <w:r w:rsidRPr="00387356">
              <w:rPr>
                <w:rFonts w:ascii="Linux Libertine" w:hAnsi="Linux Libertine" w:cs="Linux Libertine"/>
                <w:sz w:val="18"/>
              </w:rPr>
              <w:t>omputerized decision support system for trauma resuscitation and other fast</w:t>
            </w:r>
            <w:r>
              <w:rPr>
                <w:rFonts w:ascii="Linux Libertine" w:hAnsi="Linux Libertine" w:cs="Linux Libertine"/>
                <w:sz w:val="18"/>
              </w:rPr>
              <w:t xml:space="preserve">-paced, high-risk critical care </w:t>
            </w:r>
            <w:r w:rsidRPr="00387356">
              <w:rPr>
                <w:rFonts w:ascii="Linux Libertine" w:hAnsi="Linux Libertine" w:cs="Linux Libertine"/>
                <w:sz w:val="18"/>
              </w:rPr>
              <w:t xml:space="preserve">settings that monitors workflow for errors and then alerts to these errors, </w:t>
            </w:r>
            <w:r>
              <w:rPr>
                <w:rFonts w:ascii="Linux Libertine" w:hAnsi="Linux Libertine" w:cs="Linux Libertine"/>
                <w:sz w:val="18"/>
              </w:rPr>
              <w:t xml:space="preserve">allowing remedial actions to be </w:t>
            </w:r>
            <w:r w:rsidRPr="00387356">
              <w:rPr>
                <w:rFonts w:ascii="Linux Libertine" w:hAnsi="Linux Libertine" w:cs="Linux Libertine"/>
                <w:sz w:val="18"/>
              </w:rPr>
              <w:t>taken to prevent adverse outcomes.</w:t>
            </w:r>
          </w:p>
        </w:tc>
      </w:tr>
      <w:tr w:rsidR="004E676F" w:rsidRPr="0050647C" w:rsidTr="008F59A1">
        <w:trPr>
          <w:trHeight w:val="20"/>
        </w:trPr>
        <w:tc>
          <w:tcPr>
            <w:tcW w:w="10296" w:type="dxa"/>
            <w:gridSpan w:val="2"/>
          </w:tcPr>
          <w:p w:rsidR="004E676F" w:rsidRPr="0050647C" w:rsidRDefault="004E676F" w:rsidP="0063582D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 w:rsidR="008977A9">
              <w:rPr>
                <w:rFonts w:ascii="Linux Libertine" w:hAnsi="Linux Libertine" w:cs="Linux Libertine"/>
                <w:sz w:val="18"/>
              </w:rPr>
              <w:t xml:space="preserve"> </w:t>
            </w:r>
            <w:r w:rsidR="0063582D">
              <w:rPr>
                <w:rFonts w:ascii="Linux Libertine" w:hAnsi="Linux Libertine" w:cs="Linux Libertine"/>
                <w:sz w:val="18"/>
              </w:rPr>
              <w:t>Develop knowledge-based workflow models and repair models using data</w:t>
            </w:r>
            <w:r>
              <w:rPr>
                <w:rFonts w:ascii="Linux Libertine" w:hAnsi="Linux Libertine" w:cs="Linux Libertine"/>
                <w:sz w:val="18"/>
              </w:rPr>
              <w:t xml:space="preserve"> </w:t>
            </w:r>
          </w:p>
        </w:tc>
      </w:tr>
      <w:tr w:rsidR="004E676F" w:rsidRPr="0050647C" w:rsidTr="008F59A1">
        <w:trPr>
          <w:trHeight w:val="20"/>
        </w:trPr>
        <w:tc>
          <w:tcPr>
            <w:tcW w:w="10296" w:type="dxa"/>
            <w:gridSpan w:val="2"/>
          </w:tcPr>
          <w:p w:rsidR="004E676F" w:rsidRPr="0050647C" w:rsidRDefault="004E676F" w:rsidP="004E676F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 w:rsidR="0063582D">
              <w:rPr>
                <w:rFonts w:ascii="Linux Libertine" w:hAnsi="Linux Libertine" w:cs="Linux Libertine"/>
                <w:sz w:val="18"/>
              </w:rPr>
              <w:t xml:space="preserve"> </w:t>
            </w:r>
            <w:r w:rsidR="0017653A">
              <w:rPr>
                <w:rFonts w:ascii="Linux Libertine" w:hAnsi="Linux Libertine" w:cs="Linux Libertine"/>
                <w:sz w:val="18"/>
              </w:rPr>
              <w:t>Identify and analyze the workflow deviations using process mining techniques</w:t>
            </w:r>
          </w:p>
        </w:tc>
      </w:tr>
      <w:tr w:rsidR="004E676F" w:rsidRPr="0050647C" w:rsidTr="008F59A1">
        <w:trPr>
          <w:trHeight w:val="20"/>
        </w:trPr>
        <w:tc>
          <w:tcPr>
            <w:tcW w:w="10296" w:type="dxa"/>
            <w:gridSpan w:val="2"/>
          </w:tcPr>
          <w:p w:rsidR="004E676F" w:rsidRPr="0050647C" w:rsidRDefault="004E676F" w:rsidP="0017653A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 w:rsidR="0017653A">
              <w:rPr>
                <w:rFonts w:ascii="Linux Libertine" w:hAnsi="Linux Libertine" w:cs="Linux Libertine"/>
                <w:sz w:val="18"/>
              </w:rPr>
              <w:t xml:space="preserve"> Develop a computerized decision support system that identifies and provides real-time alerts of risk conditions to medical team </w:t>
            </w:r>
          </w:p>
        </w:tc>
      </w:tr>
      <w:tr w:rsidR="003024BF" w:rsidRPr="0050647C" w:rsidTr="008F59A1">
        <w:trPr>
          <w:trHeight w:val="20"/>
        </w:trPr>
        <w:tc>
          <w:tcPr>
            <w:tcW w:w="6318" w:type="dxa"/>
          </w:tcPr>
          <w:p w:rsidR="003024BF" w:rsidRPr="00774E80" w:rsidRDefault="003024BF" w:rsidP="004F5126">
            <w:pPr>
              <w:pStyle w:val="Authors"/>
              <w:rPr>
                <w:rFonts w:ascii="Linux Libertine" w:hAnsi="Linux Libertine" w:cstheme="minorBidi"/>
                <w:sz w:val="12"/>
                <w:szCs w:val="12"/>
              </w:rPr>
            </w:pPr>
          </w:p>
        </w:tc>
        <w:tc>
          <w:tcPr>
            <w:tcW w:w="3978" w:type="dxa"/>
          </w:tcPr>
          <w:p w:rsidR="003024BF" w:rsidRPr="0050647C" w:rsidRDefault="003024BF" w:rsidP="004F5126">
            <w:pPr>
              <w:pStyle w:val="Authors"/>
              <w:jc w:val="right"/>
              <w:rPr>
                <w:rFonts w:ascii="Linux Libertine" w:hAnsi="Linux Libertine" w:cstheme="minorBidi"/>
                <w:sz w:val="8"/>
              </w:rPr>
            </w:pPr>
          </w:p>
        </w:tc>
      </w:tr>
      <w:tr w:rsidR="003024BF" w:rsidRPr="0050647C" w:rsidTr="008F59A1">
        <w:trPr>
          <w:trHeight w:val="20"/>
        </w:trPr>
        <w:tc>
          <w:tcPr>
            <w:tcW w:w="6318" w:type="dxa"/>
          </w:tcPr>
          <w:p w:rsidR="003024BF" w:rsidRPr="0050647C" w:rsidRDefault="00EF5C6F" w:rsidP="008C1812">
            <w:pPr>
              <w:pStyle w:val="AbsHead"/>
            </w:pPr>
            <w:r>
              <w:t>2. Recommen</w:t>
            </w:r>
            <w:r w:rsidR="002137D2">
              <w:t>der</w:t>
            </w:r>
            <w:r>
              <w:t xml:space="preserve"> </w:t>
            </w:r>
            <w:r w:rsidR="002137D2">
              <w:t xml:space="preserve">System </w:t>
            </w:r>
            <w:r>
              <w:t>for Medical Treatment Procedures</w:t>
            </w:r>
            <w:r w:rsidR="002137D2">
              <w:t xml:space="preserve"> (VIT-PLA 2.0)</w:t>
            </w:r>
          </w:p>
        </w:tc>
        <w:tc>
          <w:tcPr>
            <w:tcW w:w="3978" w:type="dxa"/>
          </w:tcPr>
          <w:p w:rsidR="003024BF" w:rsidRPr="008C1812" w:rsidRDefault="008427E3" w:rsidP="00A700DF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8C1812">
              <w:rPr>
                <w:rFonts w:ascii="Linux Libertine" w:hAnsi="Linux Libertine" w:cstheme="minorBidi"/>
                <w:i/>
                <w:sz w:val="18"/>
              </w:rPr>
              <w:t>NIH Project ,</w:t>
            </w:r>
            <w:r w:rsidR="00A700DF" w:rsidRPr="008C1812">
              <w:rPr>
                <w:rFonts w:ascii="Linux Libertine" w:hAnsi="Linux Libertine" w:cstheme="minorBidi"/>
                <w:i/>
                <w:sz w:val="18"/>
              </w:rPr>
              <w:t>Rutgers</w:t>
            </w:r>
            <w:r w:rsidR="00A700DF" w:rsidRPr="008C1812">
              <w:rPr>
                <w:rFonts w:ascii="Linux Libertine" w:hAnsi="Linux Libertine" w:cstheme="minorBidi"/>
                <w:sz w:val="18"/>
              </w:rPr>
              <w:t>, Sept 2016 - Present</w:t>
            </w:r>
          </w:p>
        </w:tc>
      </w:tr>
      <w:tr w:rsidR="00243C38" w:rsidRPr="0050647C" w:rsidTr="008F59A1">
        <w:trPr>
          <w:trHeight w:val="20"/>
        </w:trPr>
        <w:tc>
          <w:tcPr>
            <w:tcW w:w="10296" w:type="dxa"/>
            <w:gridSpan w:val="2"/>
          </w:tcPr>
          <w:p w:rsidR="00243C38" w:rsidRPr="0050647C" w:rsidRDefault="00243C38" w:rsidP="00410A47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 w:rsidRPr="0050647C">
              <w:rPr>
                <w:rFonts w:ascii="Linux Libertine" w:hAnsi="Linux Libertine" w:cstheme="minorBidi"/>
                <w:sz w:val="18"/>
              </w:rPr>
              <w:t xml:space="preserve"> </w:t>
            </w:r>
            <w:r>
              <w:rPr>
                <w:rFonts w:ascii="Linux Libertine" w:hAnsi="Linux Libertine" w:cstheme="minorBidi"/>
                <w:sz w:val="18"/>
              </w:rPr>
              <w:t>A novel pairwise process trace similarity measure was proposed</w:t>
            </w:r>
          </w:p>
        </w:tc>
      </w:tr>
      <w:tr w:rsidR="00243C38" w:rsidRPr="0050647C" w:rsidTr="008F59A1">
        <w:trPr>
          <w:trHeight w:val="20"/>
        </w:trPr>
        <w:tc>
          <w:tcPr>
            <w:tcW w:w="10296" w:type="dxa"/>
            <w:gridSpan w:val="2"/>
          </w:tcPr>
          <w:p w:rsidR="00243C38" w:rsidRDefault="00243C38" w:rsidP="00243C38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="Linux Libertine"/>
                <w:sz w:val="18"/>
              </w:rPr>
              <w:t xml:space="preserve"> State-of-art clustering algorithms were tested and a novel algorithm to decide the number of clusters was proposed</w:t>
            </w:r>
          </w:p>
        </w:tc>
      </w:tr>
      <w:tr w:rsidR="00243C38" w:rsidRPr="0050647C" w:rsidTr="008F59A1">
        <w:trPr>
          <w:trHeight w:val="20"/>
        </w:trPr>
        <w:tc>
          <w:tcPr>
            <w:tcW w:w="10296" w:type="dxa"/>
            <w:gridSpan w:val="2"/>
          </w:tcPr>
          <w:p w:rsidR="00243C38" w:rsidRDefault="00243C38" w:rsidP="00410A47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="Linux Libertine"/>
                <w:sz w:val="18"/>
              </w:rPr>
              <w:t xml:space="preserve"> A novel algorithm for calculating </w:t>
            </w:r>
            <w:r w:rsidR="00410A47">
              <w:rPr>
                <w:rFonts w:ascii="Linux Libertine" w:hAnsi="Linux Libertine" w:cs="Linux Libertine"/>
                <w:sz w:val="18"/>
              </w:rPr>
              <w:t>representative treatment procedure</w:t>
            </w:r>
            <w:r>
              <w:rPr>
                <w:rFonts w:ascii="Linux Libertine" w:hAnsi="Linux Libertine" w:cs="Linux Libertine"/>
                <w:sz w:val="18"/>
              </w:rPr>
              <w:t xml:space="preserve"> was proposed </w:t>
            </w:r>
          </w:p>
        </w:tc>
      </w:tr>
      <w:tr w:rsidR="00243C38" w:rsidRPr="0050647C" w:rsidTr="008F59A1">
        <w:trPr>
          <w:trHeight w:val="20"/>
        </w:trPr>
        <w:tc>
          <w:tcPr>
            <w:tcW w:w="10296" w:type="dxa"/>
            <w:gridSpan w:val="2"/>
          </w:tcPr>
          <w:p w:rsidR="00243C38" w:rsidRDefault="00243C38" w:rsidP="00243C38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="Linux Libertine"/>
                <w:sz w:val="18"/>
              </w:rPr>
              <w:t xml:space="preserve"> Regression model was used for treatment</w:t>
            </w:r>
            <w:bookmarkStart w:id="0" w:name="_GoBack"/>
            <w:bookmarkEnd w:id="0"/>
            <w:r>
              <w:rPr>
                <w:rFonts w:ascii="Linux Libertine" w:hAnsi="Linux Libertine" w:cs="Linux Libertine"/>
                <w:sz w:val="18"/>
              </w:rPr>
              <w:t xml:space="preserve"> procedure recommendation</w:t>
            </w:r>
          </w:p>
        </w:tc>
      </w:tr>
      <w:tr w:rsidR="00243C38" w:rsidRPr="0050647C" w:rsidTr="008F59A1">
        <w:trPr>
          <w:trHeight w:val="20"/>
        </w:trPr>
        <w:tc>
          <w:tcPr>
            <w:tcW w:w="10296" w:type="dxa"/>
            <w:gridSpan w:val="2"/>
          </w:tcPr>
          <w:p w:rsidR="00243C38" w:rsidRPr="00774E80" w:rsidRDefault="00243C38" w:rsidP="004F5126">
            <w:pPr>
              <w:pStyle w:val="Authors"/>
              <w:jc w:val="right"/>
              <w:rPr>
                <w:rFonts w:ascii="Linux Libertine" w:hAnsi="Linux Libertine" w:cstheme="minorBidi"/>
                <w:sz w:val="12"/>
                <w:szCs w:val="12"/>
              </w:rPr>
            </w:pP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Pr="009D3B38" w:rsidRDefault="00C22FBE" w:rsidP="00C22FBE">
            <w:pPr>
              <w:pStyle w:val="Authors"/>
              <w:rPr>
                <w:rFonts w:ascii="Linux Libertine" w:hAnsi="Linux Libertine" w:cs="Linux Libertine"/>
                <w:sz w:val="18"/>
              </w:rPr>
            </w:pP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>3</w:t>
            </w:r>
            <w:r w:rsidRPr="00E1486A">
              <w:rPr>
                <w:rFonts w:ascii="Linux Libertine" w:hAnsi="Linux Libertine" w:cs="Linux Libertine"/>
                <w:b/>
                <w:sz w:val="18"/>
                <w:lang w:eastAsia="ja-JP"/>
              </w:rPr>
              <w:t xml:space="preserve">. </w:t>
            </w: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>Workflow Model Mining based on State-Splitting HMM</w:t>
            </w:r>
            <w:r>
              <w:rPr>
                <w:rFonts w:ascii="Linux Libertine" w:hAnsi="Linux Libertine" w:cstheme="minorBidi"/>
                <w:sz w:val="18"/>
              </w:rPr>
              <w:t xml:space="preserve">        </w:t>
            </w:r>
          </w:p>
        </w:tc>
        <w:tc>
          <w:tcPr>
            <w:tcW w:w="3978" w:type="dxa"/>
          </w:tcPr>
          <w:p w:rsidR="00C22FBE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8C1812">
              <w:rPr>
                <w:rFonts w:ascii="Linux Libertine" w:hAnsi="Linux Libertine" w:cstheme="minorBidi"/>
                <w:i/>
                <w:sz w:val="18"/>
              </w:rPr>
              <w:t>NIH Project, Rutgers</w:t>
            </w:r>
            <w:r>
              <w:rPr>
                <w:rFonts w:ascii="Linux Libertine" w:hAnsi="Linux Libertine" w:cstheme="minorBidi"/>
                <w:sz w:val="18"/>
              </w:rPr>
              <w:t>, Sept 2016 - Present</w:t>
            </w:r>
          </w:p>
        </w:tc>
      </w:tr>
      <w:tr w:rsidR="00C22FBE" w:rsidRPr="0050647C" w:rsidTr="008F59A1">
        <w:trPr>
          <w:trHeight w:val="20"/>
        </w:trPr>
        <w:tc>
          <w:tcPr>
            <w:tcW w:w="10296" w:type="dxa"/>
            <w:gridSpan w:val="2"/>
          </w:tcPr>
          <w:p w:rsidR="00C22FBE" w:rsidRDefault="00C22FBE" w:rsidP="00C22FBE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="Linux Libertine"/>
                <w:sz w:val="18"/>
              </w:rPr>
              <w:t xml:space="preserve"> We proposed an alignment based state-splitting HMM that can greatly speed up the HMM training process</w:t>
            </w:r>
          </w:p>
        </w:tc>
      </w:tr>
      <w:tr w:rsidR="00C22FBE" w:rsidRPr="0050647C" w:rsidTr="008F59A1">
        <w:trPr>
          <w:trHeight w:val="20"/>
        </w:trPr>
        <w:tc>
          <w:tcPr>
            <w:tcW w:w="10296" w:type="dxa"/>
            <w:gridSpan w:val="2"/>
          </w:tcPr>
          <w:p w:rsidR="00C22FBE" w:rsidRDefault="00C22FBE" w:rsidP="00C22FBE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="Linux Libertine"/>
                <w:sz w:val="18"/>
              </w:rPr>
              <w:t xml:space="preserve"> The workflow model discovered using State-Splitting HMM algorithm can handle duplicate activities</w:t>
            </w:r>
          </w:p>
        </w:tc>
      </w:tr>
      <w:tr w:rsidR="00C22FBE" w:rsidRPr="00C22FBE" w:rsidTr="008F59A1">
        <w:trPr>
          <w:trHeight w:val="20"/>
        </w:trPr>
        <w:tc>
          <w:tcPr>
            <w:tcW w:w="10296" w:type="dxa"/>
            <w:gridSpan w:val="2"/>
          </w:tcPr>
          <w:p w:rsidR="00C22FBE" w:rsidRPr="00774E80" w:rsidRDefault="00C22FBE" w:rsidP="00C22FBE">
            <w:pPr>
              <w:pStyle w:val="Authors"/>
              <w:rPr>
                <w:rFonts w:ascii="Linux Libertine" w:hAnsi="Linux Libertine" w:cs="Linux Libertine"/>
                <w:sz w:val="12"/>
                <w:szCs w:val="12"/>
              </w:rPr>
            </w:pP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Pr="0050647C" w:rsidRDefault="00C22FBE" w:rsidP="00C22FBE">
            <w:pPr>
              <w:pStyle w:val="Authors"/>
              <w:rPr>
                <w:rFonts w:ascii="Linux Libertine" w:hAnsi="Linux Libertine" w:cs="Linux Libertine"/>
                <w:sz w:val="18"/>
              </w:rPr>
            </w:pP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>4</w:t>
            </w:r>
            <w:r w:rsidRPr="00E1486A">
              <w:rPr>
                <w:rFonts w:ascii="Linux Libertine" w:hAnsi="Linux Libertine" w:cs="Linux Libertine"/>
                <w:b/>
                <w:sz w:val="18"/>
                <w:lang w:eastAsia="ja-JP"/>
              </w:rPr>
              <w:t xml:space="preserve">. </w:t>
            </w: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>Visual Interactive Tool of Process Log Analysis (VIT-PLA)</w:t>
            </w:r>
          </w:p>
        </w:tc>
        <w:tc>
          <w:tcPr>
            <w:tcW w:w="3978" w:type="dxa"/>
          </w:tcPr>
          <w:p w:rsidR="00C22FBE" w:rsidRDefault="00C22FBE" w:rsidP="009856F7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8C1812">
              <w:rPr>
                <w:rFonts w:ascii="Linux Libertine" w:hAnsi="Linux Libertine" w:cstheme="minorBidi"/>
                <w:i/>
                <w:sz w:val="18"/>
              </w:rPr>
              <w:t>NIH Project, Rutgers</w:t>
            </w:r>
            <w:r>
              <w:rPr>
                <w:rFonts w:ascii="Linux Libertine" w:hAnsi="Linux Libertine" w:cstheme="minorBidi"/>
                <w:sz w:val="18"/>
              </w:rPr>
              <w:t xml:space="preserve">, Sept 2015 </w:t>
            </w:r>
            <w:r w:rsidR="009856F7">
              <w:rPr>
                <w:rFonts w:ascii="Linux Libertine" w:hAnsi="Linux Libertine" w:cstheme="minorBidi"/>
                <w:sz w:val="18"/>
              </w:rPr>
              <w:t>–</w:t>
            </w:r>
            <w:r>
              <w:rPr>
                <w:rFonts w:ascii="Linux Libertine" w:hAnsi="Linux Libertine" w:cstheme="minorBidi"/>
                <w:sz w:val="18"/>
              </w:rPr>
              <w:t xml:space="preserve"> </w:t>
            </w:r>
            <w:r w:rsidR="009856F7">
              <w:rPr>
                <w:rFonts w:ascii="Linux Libertine" w:hAnsi="Linux Libertine" w:cstheme="minorBidi"/>
                <w:sz w:val="18"/>
              </w:rPr>
              <w:t>Sept 2016</w:t>
            </w:r>
            <w:r>
              <w:rPr>
                <w:rFonts w:ascii="Linux Libertine" w:hAnsi="Linux Libertine" w:cstheme="minorBidi"/>
                <w:sz w:val="18"/>
              </w:rPr>
              <w:t xml:space="preserve"> </w:t>
            </w:r>
          </w:p>
        </w:tc>
      </w:tr>
      <w:tr w:rsidR="00FC503F" w:rsidRPr="0050647C" w:rsidTr="008F59A1">
        <w:trPr>
          <w:trHeight w:val="20"/>
        </w:trPr>
        <w:tc>
          <w:tcPr>
            <w:tcW w:w="10296" w:type="dxa"/>
            <w:gridSpan w:val="2"/>
          </w:tcPr>
          <w:p w:rsidR="00FC503F" w:rsidRDefault="00FC503F" w:rsidP="007265F2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="Linux Libertine"/>
                <w:sz w:val="18"/>
              </w:rPr>
              <w:t xml:space="preserve"> </w:t>
            </w:r>
            <w:r w:rsidR="007265F2">
              <w:rPr>
                <w:rFonts w:ascii="Linux Libertine" w:hAnsi="Linux Libertine" w:cs="Linux Libertine"/>
                <w:sz w:val="18"/>
              </w:rPr>
              <w:t>Cluster process traces, Use trace alignment algorithm to find cluster prototype, and visualize the results.</w:t>
            </w:r>
          </w:p>
        </w:tc>
      </w:tr>
      <w:tr w:rsidR="00FC503F" w:rsidRPr="0050647C" w:rsidTr="008F59A1">
        <w:trPr>
          <w:trHeight w:val="20"/>
        </w:trPr>
        <w:tc>
          <w:tcPr>
            <w:tcW w:w="10296" w:type="dxa"/>
            <w:gridSpan w:val="2"/>
          </w:tcPr>
          <w:p w:rsidR="00FC503F" w:rsidRDefault="00FC503F" w:rsidP="00FC503F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="Linux Libertine"/>
                <w:sz w:val="18"/>
              </w:rPr>
              <w:t xml:space="preserve"> Use multinomial logistic regression to discover the association between process clusters and process context attributes</w:t>
            </w:r>
          </w:p>
        </w:tc>
      </w:tr>
      <w:tr w:rsidR="00FC503F" w:rsidRPr="0050647C" w:rsidTr="008F59A1">
        <w:trPr>
          <w:trHeight w:val="20"/>
        </w:trPr>
        <w:tc>
          <w:tcPr>
            <w:tcW w:w="10296" w:type="dxa"/>
            <w:gridSpan w:val="2"/>
          </w:tcPr>
          <w:p w:rsidR="00FC503F" w:rsidRDefault="00FC503F" w:rsidP="00FC503F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="Linux Libertine"/>
                <w:sz w:val="18"/>
              </w:rPr>
              <w:t xml:space="preserve"> Acquire knowledge from cluster prototypes and regression results</w:t>
            </w:r>
          </w:p>
        </w:tc>
      </w:tr>
      <w:tr w:rsidR="00C22FBE" w:rsidRPr="00667B1F" w:rsidTr="008F59A1">
        <w:trPr>
          <w:trHeight w:val="20"/>
        </w:trPr>
        <w:tc>
          <w:tcPr>
            <w:tcW w:w="6318" w:type="dxa"/>
          </w:tcPr>
          <w:p w:rsidR="00C22FBE" w:rsidRPr="00774E80" w:rsidRDefault="00C22FBE" w:rsidP="00C22FBE">
            <w:pPr>
              <w:pStyle w:val="Authors"/>
              <w:rPr>
                <w:rFonts w:ascii="Linux Libertine" w:hAnsi="Linux Libertine" w:cs="Linux Libertine"/>
                <w:sz w:val="12"/>
                <w:szCs w:val="12"/>
              </w:rPr>
            </w:pPr>
          </w:p>
        </w:tc>
        <w:tc>
          <w:tcPr>
            <w:tcW w:w="3978" w:type="dxa"/>
          </w:tcPr>
          <w:p w:rsidR="00C22FBE" w:rsidRPr="00774E80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2"/>
                <w:szCs w:val="12"/>
              </w:rPr>
            </w:pP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Pr="0050647C" w:rsidRDefault="00C22FBE" w:rsidP="00C22FBE">
            <w:pPr>
              <w:pStyle w:val="Authors"/>
              <w:rPr>
                <w:rFonts w:ascii="Linux Libertine" w:hAnsi="Linux Libertine" w:cs="Linux Libertine"/>
                <w:sz w:val="18"/>
              </w:rPr>
            </w:pP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>5</w:t>
            </w:r>
            <w:r w:rsidRPr="00E1486A">
              <w:rPr>
                <w:rFonts w:ascii="Linux Libertine" w:hAnsi="Linux Libertine" w:cs="Linux Libertine"/>
                <w:b/>
                <w:sz w:val="18"/>
                <w:lang w:eastAsia="ja-JP"/>
              </w:rPr>
              <w:t>.</w:t>
            </w: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 xml:space="preserve"> Sudoku Solver </w:t>
            </w:r>
            <w:r w:rsidRPr="00AA32E1">
              <w:rPr>
                <w:rFonts w:ascii="Linux Libertine" w:hAnsi="Linux Libertine" w:cs="Linux Libertine"/>
                <w:sz w:val="18"/>
                <w:lang w:eastAsia="ja-JP"/>
              </w:rPr>
              <w:t>(Java, Java Swing)</w:t>
            </w: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 xml:space="preserve"> </w:t>
            </w:r>
          </w:p>
        </w:tc>
        <w:tc>
          <w:tcPr>
            <w:tcW w:w="3978" w:type="dxa"/>
          </w:tcPr>
          <w:p w:rsidR="00C22FBE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8C1812">
              <w:rPr>
                <w:rFonts w:ascii="Linux Libertine" w:hAnsi="Linux Libertine" w:cstheme="minorBidi"/>
                <w:i/>
                <w:sz w:val="18"/>
              </w:rPr>
              <w:t>Course Project, Rutgers</w:t>
            </w:r>
            <w:r>
              <w:rPr>
                <w:rFonts w:ascii="Linux Libertine" w:hAnsi="Linux Libertine" w:cstheme="minorBidi"/>
                <w:sz w:val="18"/>
              </w:rPr>
              <w:t>, Sept 2014 – Dec 2014</w:t>
            </w:r>
          </w:p>
        </w:tc>
      </w:tr>
      <w:tr w:rsidR="00C22FBE" w:rsidRPr="0050647C" w:rsidTr="008F59A1">
        <w:trPr>
          <w:trHeight w:val="20"/>
        </w:trPr>
        <w:tc>
          <w:tcPr>
            <w:tcW w:w="10296" w:type="dxa"/>
            <w:gridSpan w:val="2"/>
          </w:tcPr>
          <w:p w:rsidR="00C22FBE" w:rsidRDefault="00C22FBE" w:rsidP="00C22FBE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 w:rsidR="00243C38">
              <w:rPr>
                <w:rFonts w:ascii="Linux Libertine" w:hAnsi="Linux Libertine" w:cstheme="minorBidi"/>
                <w:sz w:val="18"/>
              </w:rPr>
              <w:t xml:space="preserve"> A J</w:t>
            </w:r>
            <w:r>
              <w:rPr>
                <w:rFonts w:ascii="Linux Libertine" w:hAnsi="Linux Libertine" w:cstheme="minorBidi"/>
                <w:sz w:val="18"/>
              </w:rPr>
              <w:t>ava-app to solve Sudoku with backtracking, simulated annealing, dancing links and our novel algorithm.</w:t>
            </w: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Pr="00774E80" w:rsidRDefault="00C22FBE" w:rsidP="00C22FBE">
            <w:pPr>
              <w:pStyle w:val="Authors"/>
              <w:rPr>
                <w:rFonts w:ascii="Linux Libertine" w:hAnsi="Linux Libertine" w:cs="Linux Libertine"/>
                <w:b/>
                <w:sz w:val="12"/>
                <w:szCs w:val="12"/>
                <w:lang w:eastAsia="ja-JP"/>
              </w:rPr>
            </w:pPr>
          </w:p>
        </w:tc>
        <w:tc>
          <w:tcPr>
            <w:tcW w:w="3978" w:type="dxa"/>
          </w:tcPr>
          <w:p w:rsidR="00C22FBE" w:rsidRPr="00774E80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2"/>
                <w:szCs w:val="12"/>
              </w:rPr>
            </w:pP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Pr="0050647C" w:rsidRDefault="00C22FBE" w:rsidP="00C22FBE">
            <w:pPr>
              <w:pStyle w:val="Authors"/>
              <w:rPr>
                <w:rFonts w:ascii="Linux Libertine" w:hAnsi="Linux Libertine" w:cs="Linux Libertine"/>
                <w:sz w:val="18"/>
              </w:rPr>
            </w:pP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>6</w:t>
            </w:r>
            <w:r w:rsidRPr="00E1486A">
              <w:rPr>
                <w:rFonts w:ascii="Linux Libertine" w:hAnsi="Linux Libertine" w:cs="Linux Libertine"/>
                <w:b/>
                <w:sz w:val="18"/>
                <w:lang w:eastAsia="ja-JP"/>
              </w:rPr>
              <w:t>.</w:t>
            </w: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 xml:space="preserve"> NBA Game Winner Prediction (</w:t>
            </w:r>
            <w:r w:rsidRPr="0020384C">
              <w:rPr>
                <w:rFonts w:ascii="Linux Libertine" w:hAnsi="Linux Libertine" w:cs="Linux Libertine"/>
                <w:sz w:val="18"/>
                <w:lang w:eastAsia="ja-JP"/>
              </w:rPr>
              <w:t>Python, SQL</w:t>
            </w: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>)</w:t>
            </w:r>
          </w:p>
        </w:tc>
        <w:tc>
          <w:tcPr>
            <w:tcW w:w="3978" w:type="dxa"/>
          </w:tcPr>
          <w:p w:rsidR="00C22FBE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8C1812">
              <w:rPr>
                <w:rFonts w:ascii="Linux Libertine" w:hAnsi="Linux Libertine" w:cstheme="minorBidi"/>
                <w:i/>
                <w:sz w:val="18"/>
              </w:rPr>
              <w:t>Course Project, Rutgers</w:t>
            </w:r>
            <w:r>
              <w:rPr>
                <w:rFonts w:ascii="Linux Libertine" w:hAnsi="Linux Libertine" w:cstheme="minorBidi"/>
                <w:sz w:val="18"/>
              </w:rPr>
              <w:t>, Jan 2014 – May 2014</w:t>
            </w: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Default="00C22FBE" w:rsidP="00C22FBE">
            <w:pPr>
              <w:pStyle w:val="Authors"/>
              <w:rPr>
                <w:rFonts w:ascii="Linux Libertine" w:hAnsi="Linux Libertine" w:cs="Linux Libertine"/>
                <w:b/>
                <w:sz w:val="18"/>
                <w:lang w:eastAsia="ja-JP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theme="minorBidi"/>
                <w:sz w:val="18"/>
              </w:rPr>
              <w:t xml:space="preserve"> Crawl ESPN website for game data and player data in each game</w:t>
            </w:r>
          </w:p>
        </w:tc>
        <w:tc>
          <w:tcPr>
            <w:tcW w:w="3978" w:type="dxa"/>
          </w:tcPr>
          <w:p w:rsidR="00C22FBE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Default="00C22FBE" w:rsidP="00C22FBE">
            <w:pPr>
              <w:pStyle w:val="Authors"/>
              <w:rPr>
                <w:rFonts w:ascii="Linux Libertine" w:hAnsi="Linux Libertine" w:cs="Linux Libertine"/>
                <w:b/>
                <w:sz w:val="18"/>
                <w:lang w:eastAsia="ja-JP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 w:rsidRPr="0050647C">
              <w:rPr>
                <w:rFonts w:ascii="Linux Libertine" w:hAnsi="Linux Libertine" w:cstheme="minorBidi"/>
                <w:sz w:val="18"/>
              </w:rPr>
              <w:t xml:space="preserve"> </w:t>
            </w:r>
            <w:r>
              <w:rPr>
                <w:rFonts w:ascii="Linux Libertine" w:hAnsi="Linux Libertine" w:cs="Linux Libertine"/>
                <w:sz w:val="18"/>
              </w:rPr>
              <w:t>Predict the winner of each NBA game using different classifiers</w:t>
            </w:r>
          </w:p>
        </w:tc>
        <w:tc>
          <w:tcPr>
            <w:tcW w:w="3978" w:type="dxa"/>
          </w:tcPr>
          <w:p w:rsidR="00C22FBE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Pr="00774E80" w:rsidRDefault="00C22FBE" w:rsidP="00C22FBE">
            <w:pPr>
              <w:pStyle w:val="Authors"/>
              <w:rPr>
                <w:rFonts w:ascii="Linux Libertine" w:hAnsi="Linux Libertine" w:cs="Linux Libertine"/>
                <w:sz w:val="12"/>
                <w:szCs w:val="12"/>
              </w:rPr>
            </w:pPr>
          </w:p>
        </w:tc>
        <w:tc>
          <w:tcPr>
            <w:tcW w:w="3978" w:type="dxa"/>
          </w:tcPr>
          <w:p w:rsidR="00C22FBE" w:rsidRPr="00774E80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2"/>
                <w:szCs w:val="12"/>
              </w:rPr>
            </w:pP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Pr="0050647C" w:rsidRDefault="00C22FBE" w:rsidP="00C22FBE">
            <w:pPr>
              <w:pStyle w:val="Authors"/>
              <w:rPr>
                <w:rFonts w:ascii="Linux Libertine" w:hAnsi="Linux Libertine" w:cs="Linux Libertine"/>
                <w:sz w:val="18"/>
              </w:rPr>
            </w:pP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>7</w:t>
            </w:r>
            <w:r w:rsidRPr="00E1486A">
              <w:rPr>
                <w:rFonts w:ascii="Linux Libertine" w:hAnsi="Linux Libertine" w:cs="Linux Libertine"/>
                <w:b/>
                <w:sz w:val="18"/>
                <w:lang w:eastAsia="ja-JP"/>
              </w:rPr>
              <w:t>.</w:t>
            </w: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 xml:space="preserve"> Web Development for Stock Forecast (</w:t>
            </w:r>
            <w:r>
              <w:rPr>
                <w:rFonts w:ascii="Linux Libertine" w:hAnsi="Linux Libertine" w:cs="Linux Libertine"/>
                <w:sz w:val="18"/>
                <w:lang w:eastAsia="ja-JP"/>
              </w:rPr>
              <w:t>PHP, JS, HTML, CSS</w:t>
            </w: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>)</w:t>
            </w:r>
          </w:p>
        </w:tc>
        <w:tc>
          <w:tcPr>
            <w:tcW w:w="3978" w:type="dxa"/>
          </w:tcPr>
          <w:p w:rsidR="00C22FBE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8C1812">
              <w:rPr>
                <w:rFonts w:ascii="Linux Libertine" w:hAnsi="Linux Libertine" w:cstheme="minorBidi"/>
                <w:i/>
                <w:sz w:val="18"/>
              </w:rPr>
              <w:t>Course Project, Rutgers</w:t>
            </w:r>
            <w:r>
              <w:rPr>
                <w:rFonts w:ascii="Linux Libertine" w:hAnsi="Linux Libertine" w:cstheme="minorBidi"/>
                <w:sz w:val="18"/>
              </w:rPr>
              <w:t>, Jan 2014 – May 2014</w:t>
            </w: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Default="00C22FBE" w:rsidP="00C22FBE">
            <w:pPr>
              <w:pStyle w:val="Authors"/>
              <w:rPr>
                <w:rFonts w:ascii="Linux Libertine" w:hAnsi="Linux Libertine" w:cs="Linux Libertine"/>
                <w:b/>
                <w:sz w:val="18"/>
                <w:lang w:eastAsia="ja-JP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theme="minorBidi"/>
                <w:sz w:val="18"/>
              </w:rPr>
              <w:t xml:space="preserve"> Collect historic stock data from Yahoo finance</w:t>
            </w:r>
          </w:p>
        </w:tc>
        <w:tc>
          <w:tcPr>
            <w:tcW w:w="3978" w:type="dxa"/>
          </w:tcPr>
          <w:p w:rsidR="00C22FBE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Default="00C22FBE" w:rsidP="00C22FBE">
            <w:pPr>
              <w:pStyle w:val="Authors"/>
              <w:rPr>
                <w:rFonts w:ascii="Linux Libertine" w:hAnsi="Linux Libertine" w:cs="Linux Libertine"/>
                <w:b/>
                <w:sz w:val="18"/>
                <w:lang w:eastAsia="ja-JP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theme="minorBidi"/>
                <w:sz w:val="18"/>
              </w:rPr>
              <w:t xml:space="preserve"> Predict stock price using HMM, Curve Fitting, and ARMA models</w:t>
            </w:r>
          </w:p>
        </w:tc>
        <w:tc>
          <w:tcPr>
            <w:tcW w:w="3978" w:type="dxa"/>
          </w:tcPr>
          <w:p w:rsidR="00C22FBE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Pr="00774E80" w:rsidRDefault="00C22FBE" w:rsidP="00C22FBE">
            <w:pPr>
              <w:pStyle w:val="Authors"/>
              <w:rPr>
                <w:rFonts w:ascii="Linux Libertine" w:hAnsi="Linux Libertine" w:cs="Linux Libertine"/>
                <w:b/>
                <w:sz w:val="12"/>
                <w:szCs w:val="12"/>
                <w:lang w:eastAsia="ja-JP"/>
              </w:rPr>
            </w:pPr>
          </w:p>
        </w:tc>
        <w:tc>
          <w:tcPr>
            <w:tcW w:w="3978" w:type="dxa"/>
          </w:tcPr>
          <w:p w:rsidR="00C22FBE" w:rsidRPr="00774E80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2"/>
                <w:szCs w:val="12"/>
              </w:rPr>
            </w:pP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Pr="0050647C" w:rsidRDefault="00C22FBE" w:rsidP="00C22FBE">
            <w:pPr>
              <w:pStyle w:val="Authors"/>
              <w:rPr>
                <w:rFonts w:ascii="Linux Libertine" w:hAnsi="Linux Libertine" w:cs="Linux Libertine"/>
                <w:sz w:val="18"/>
              </w:rPr>
            </w:pP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>8</w:t>
            </w:r>
            <w:r w:rsidRPr="00E1486A">
              <w:rPr>
                <w:rFonts w:ascii="Linux Libertine" w:hAnsi="Linux Libertine" w:cs="Linux Libertine"/>
                <w:b/>
                <w:sz w:val="18"/>
                <w:lang w:eastAsia="ja-JP"/>
              </w:rPr>
              <w:t>.</w:t>
            </w: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 xml:space="preserve"> Health Monitoring Analytics based on Twitter (</w:t>
            </w:r>
            <w:r w:rsidRPr="006A63B2">
              <w:rPr>
                <w:rFonts w:ascii="Linux Libertine" w:hAnsi="Linux Libertine" w:cs="Linux Libertine"/>
                <w:sz w:val="18"/>
                <w:lang w:eastAsia="ja-JP"/>
              </w:rPr>
              <w:t>Android,</w:t>
            </w: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 xml:space="preserve"> </w:t>
            </w:r>
            <w:r w:rsidRPr="006A63B2">
              <w:rPr>
                <w:rFonts w:ascii="Linux Libertine" w:hAnsi="Linux Libertine" w:cs="Linux Libertine"/>
                <w:sz w:val="18"/>
                <w:lang w:eastAsia="ja-JP"/>
              </w:rPr>
              <w:t>Java</w:t>
            </w:r>
            <w:r>
              <w:rPr>
                <w:rFonts w:ascii="Linux Libertine" w:hAnsi="Linux Libertine" w:cs="Linux Libertine"/>
                <w:sz w:val="18"/>
                <w:lang w:eastAsia="ja-JP"/>
              </w:rPr>
              <w:t>, MongoDB</w:t>
            </w:r>
            <w:r>
              <w:rPr>
                <w:rFonts w:ascii="Linux Libertine" w:hAnsi="Linux Libertine" w:cs="Linux Libertine"/>
                <w:b/>
                <w:sz w:val="18"/>
                <w:lang w:eastAsia="ja-JP"/>
              </w:rPr>
              <w:t>)</w:t>
            </w:r>
          </w:p>
        </w:tc>
        <w:tc>
          <w:tcPr>
            <w:tcW w:w="3978" w:type="dxa"/>
          </w:tcPr>
          <w:p w:rsidR="00C22FBE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 w:rsidRPr="008C1812">
              <w:rPr>
                <w:rFonts w:ascii="Linux Libertine" w:hAnsi="Linux Libertine" w:cstheme="minorBidi"/>
                <w:i/>
                <w:sz w:val="18"/>
              </w:rPr>
              <w:t>Course Project, Rutgers</w:t>
            </w:r>
            <w:r>
              <w:rPr>
                <w:rFonts w:ascii="Linux Libertine" w:hAnsi="Linux Libertine" w:cstheme="minorBidi"/>
                <w:sz w:val="18"/>
              </w:rPr>
              <w:t>, Sept 2013 – Dec 2013</w:t>
            </w: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Default="00C22FBE" w:rsidP="00C22FBE">
            <w:pPr>
              <w:pStyle w:val="Authors"/>
              <w:rPr>
                <w:rFonts w:ascii="Linux Libertine" w:hAnsi="Linux Libertine" w:cs="Linux Libertine"/>
                <w:b/>
                <w:sz w:val="18"/>
                <w:lang w:eastAsia="ja-JP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theme="minorBidi"/>
                <w:sz w:val="18"/>
              </w:rPr>
              <w:t xml:space="preserve"> Query tweets that correlated to health and fitness using Twitter APIs</w:t>
            </w:r>
          </w:p>
        </w:tc>
        <w:tc>
          <w:tcPr>
            <w:tcW w:w="3978" w:type="dxa"/>
          </w:tcPr>
          <w:p w:rsidR="00C22FBE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C22FBE" w:rsidRPr="0050647C" w:rsidTr="008F59A1">
        <w:trPr>
          <w:trHeight w:val="20"/>
        </w:trPr>
        <w:tc>
          <w:tcPr>
            <w:tcW w:w="6318" w:type="dxa"/>
          </w:tcPr>
          <w:p w:rsidR="00C22FBE" w:rsidRDefault="00C22FBE" w:rsidP="00C22FBE">
            <w:pPr>
              <w:pStyle w:val="Authors"/>
              <w:rPr>
                <w:rFonts w:ascii="Linux Libertine" w:hAnsi="Linux Libertine" w:cs="Linux Libertine"/>
                <w:b/>
                <w:sz w:val="18"/>
                <w:lang w:eastAsia="ja-JP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>
              <w:rPr>
                <w:rFonts w:ascii="Linux Libertine" w:hAnsi="Linux Libertine" w:cstheme="minorBidi"/>
                <w:sz w:val="18"/>
              </w:rPr>
              <w:t xml:space="preserve"> Data visual analytics in Android app</w:t>
            </w:r>
          </w:p>
        </w:tc>
        <w:tc>
          <w:tcPr>
            <w:tcW w:w="3978" w:type="dxa"/>
          </w:tcPr>
          <w:p w:rsidR="00C22FBE" w:rsidRDefault="00C22FBE" w:rsidP="00C22FBE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</w:tbl>
    <w:p w:rsidR="00A55159" w:rsidRPr="0050647C" w:rsidRDefault="00A55159" w:rsidP="008C1812">
      <w:pPr>
        <w:pStyle w:val="AbsHead"/>
      </w:pP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8928"/>
        <w:gridCol w:w="1368"/>
      </w:tblGrid>
      <w:tr w:rsidR="001C7AA9" w:rsidRPr="0050647C" w:rsidTr="001D666E">
        <w:trPr>
          <w:trHeight w:val="20"/>
        </w:trPr>
        <w:tc>
          <w:tcPr>
            <w:tcW w:w="10296" w:type="dxa"/>
            <w:gridSpan w:val="2"/>
            <w:tcBorders>
              <w:bottom w:val="single" w:sz="4" w:space="0" w:color="auto"/>
            </w:tcBorders>
          </w:tcPr>
          <w:p w:rsidR="001C7AA9" w:rsidRPr="0050647C" w:rsidRDefault="00DA083B" w:rsidP="0010397D">
            <w:pPr>
              <w:pStyle w:val="AbsHead"/>
              <w:jc w:val="center"/>
            </w:pPr>
            <w:r>
              <w:t xml:space="preserve">RECENT </w:t>
            </w:r>
            <w:r w:rsidR="003D1C95">
              <w:t>PUBLICATIONS</w:t>
            </w:r>
          </w:p>
        </w:tc>
      </w:tr>
      <w:tr w:rsidR="001C7AA9" w:rsidRPr="0050647C" w:rsidTr="001D666E">
        <w:trPr>
          <w:trHeight w:val="20"/>
        </w:trPr>
        <w:tc>
          <w:tcPr>
            <w:tcW w:w="8928" w:type="dxa"/>
            <w:tcBorders>
              <w:top w:val="single" w:sz="4" w:space="0" w:color="auto"/>
            </w:tcBorders>
            <w:vAlign w:val="center"/>
          </w:tcPr>
          <w:p w:rsidR="001C7AA9" w:rsidRPr="0050647C" w:rsidRDefault="004F5126" w:rsidP="008C1812">
            <w:pPr>
              <w:pStyle w:val="AbsHead"/>
            </w:pPr>
            <w:r>
              <w:t>1. A Data-driven Process Recommender Framework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center"/>
          </w:tcPr>
          <w:p w:rsidR="001C7AA9" w:rsidRPr="0050647C" w:rsidRDefault="001C7AA9" w:rsidP="004F512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1C7AA9" w:rsidRPr="0050647C" w:rsidTr="00CC57FB">
        <w:trPr>
          <w:trHeight w:val="20"/>
        </w:trPr>
        <w:tc>
          <w:tcPr>
            <w:tcW w:w="8928" w:type="dxa"/>
          </w:tcPr>
          <w:p w:rsidR="001C7AA9" w:rsidRPr="0050647C" w:rsidRDefault="004F5126" w:rsidP="004F5126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4F5126">
              <w:rPr>
                <w:rFonts w:ascii="Linux Libertine" w:hAnsi="Linux Libertine" w:cs="Linux Libertine"/>
                <w:b/>
                <w:sz w:val="18"/>
              </w:rPr>
              <w:t>Sen Yang</w:t>
            </w:r>
            <w:r>
              <w:rPr>
                <w:rFonts w:ascii="Linux Libertine" w:hAnsi="Linux Libertine" w:cs="Linux Libertine"/>
                <w:sz w:val="18"/>
              </w:rPr>
              <w:t xml:space="preserve">, </w:t>
            </w:r>
            <w:r w:rsidR="001C7AA9" w:rsidRPr="0050647C">
              <w:rPr>
                <w:rFonts w:ascii="Linux Libertine" w:hAnsi="Linux Libertine" w:cs="Linux Libertine"/>
                <w:sz w:val="18"/>
              </w:rPr>
              <w:t xml:space="preserve"> </w:t>
            </w:r>
            <w:r>
              <w:rPr>
                <w:rFonts w:ascii="Linux Libertine" w:hAnsi="Linux Libertine" w:cs="Linux Libertine"/>
                <w:sz w:val="18"/>
              </w:rPr>
              <w:t>Xin Dong, Leilei Sun, Yichen Zhou, Richard A. Farneth, Hui Xi</w:t>
            </w:r>
            <w:r w:rsidR="00815693">
              <w:rPr>
                <w:rFonts w:ascii="Linux Libertine" w:hAnsi="Linux Libertine" w:cs="Linux Libertine"/>
                <w:sz w:val="18"/>
              </w:rPr>
              <w:t>ong, Randall S. Burd and</w:t>
            </w:r>
            <w:r>
              <w:rPr>
                <w:rFonts w:ascii="Linux Libertine" w:hAnsi="Linux Libertine" w:cs="Linux Libertine"/>
                <w:sz w:val="18"/>
              </w:rPr>
              <w:t xml:space="preserve"> Ivan Marsic</w:t>
            </w:r>
          </w:p>
        </w:tc>
        <w:tc>
          <w:tcPr>
            <w:tcW w:w="1368" w:type="dxa"/>
          </w:tcPr>
          <w:p w:rsidR="001C7AA9" w:rsidRPr="0050647C" w:rsidRDefault="004F5126" w:rsidP="004F512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>2017 Submitted</w:t>
            </w:r>
          </w:p>
        </w:tc>
      </w:tr>
      <w:tr w:rsidR="004F5126" w:rsidRPr="0050647C" w:rsidTr="00CC57FB">
        <w:trPr>
          <w:trHeight w:val="20"/>
        </w:trPr>
        <w:tc>
          <w:tcPr>
            <w:tcW w:w="8928" w:type="dxa"/>
          </w:tcPr>
          <w:p w:rsidR="004F5126" w:rsidRPr="00221B4E" w:rsidRDefault="00221B4E" w:rsidP="004F5126">
            <w:pPr>
              <w:pStyle w:val="Authors"/>
              <w:rPr>
                <w:rFonts w:ascii="Linux Libertine" w:hAnsi="Linux Libertine" w:cs="Linux Libertine"/>
                <w:i/>
                <w:sz w:val="18"/>
              </w:rPr>
            </w:pPr>
            <w:r w:rsidRPr="00221B4E">
              <w:rPr>
                <w:rFonts w:ascii="Linux Libertine" w:hAnsi="Linux Libertine" w:cs="Linux Libertine"/>
                <w:i/>
                <w:sz w:val="18"/>
              </w:rPr>
              <w:t>Submitted to 2017 ACM SIGKDD International Conference on Knowledge Discovery and Data Mining (KDD 2017)</w:t>
            </w:r>
          </w:p>
        </w:tc>
        <w:tc>
          <w:tcPr>
            <w:tcW w:w="1368" w:type="dxa"/>
          </w:tcPr>
          <w:p w:rsidR="004F5126" w:rsidRDefault="004F5126" w:rsidP="004F512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1C7AA9" w:rsidRPr="0050647C" w:rsidTr="00CC57FB">
        <w:trPr>
          <w:trHeight w:val="20"/>
        </w:trPr>
        <w:tc>
          <w:tcPr>
            <w:tcW w:w="8928" w:type="dxa"/>
          </w:tcPr>
          <w:p w:rsidR="001C7AA9" w:rsidRPr="00621E17" w:rsidRDefault="001C7AA9" w:rsidP="004F5126">
            <w:pPr>
              <w:pStyle w:val="Authors"/>
              <w:rPr>
                <w:rFonts w:ascii="Linux Libertine" w:hAnsi="Linux Libertine" w:cstheme="minorBidi"/>
                <w:sz w:val="12"/>
                <w:szCs w:val="12"/>
              </w:rPr>
            </w:pPr>
          </w:p>
        </w:tc>
        <w:tc>
          <w:tcPr>
            <w:tcW w:w="1368" w:type="dxa"/>
          </w:tcPr>
          <w:p w:rsidR="001C7AA9" w:rsidRPr="00621E17" w:rsidRDefault="001C7AA9" w:rsidP="004F5126">
            <w:pPr>
              <w:pStyle w:val="Authors"/>
              <w:jc w:val="right"/>
              <w:rPr>
                <w:rFonts w:ascii="Linux Libertine" w:hAnsi="Linux Libertine" w:cstheme="minorBidi"/>
                <w:sz w:val="12"/>
                <w:szCs w:val="12"/>
              </w:rPr>
            </w:pPr>
          </w:p>
        </w:tc>
      </w:tr>
      <w:tr w:rsidR="00947C52" w:rsidRPr="0050647C" w:rsidTr="00CC57FB">
        <w:trPr>
          <w:trHeight w:val="20"/>
        </w:trPr>
        <w:tc>
          <w:tcPr>
            <w:tcW w:w="8928" w:type="dxa"/>
            <w:vAlign w:val="center"/>
          </w:tcPr>
          <w:p w:rsidR="00947C52" w:rsidRPr="0050647C" w:rsidRDefault="00947C52" w:rsidP="008C1812">
            <w:pPr>
              <w:pStyle w:val="AbsHead"/>
            </w:pPr>
            <w:r>
              <w:lastRenderedPageBreak/>
              <w:t>2. Workflow Association Mining Using Deep Learning</w:t>
            </w:r>
          </w:p>
        </w:tc>
        <w:tc>
          <w:tcPr>
            <w:tcW w:w="1368" w:type="dxa"/>
          </w:tcPr>
          <w:p w:rsidR="00947C52" w:rsidRPr="0050647C" w:rsidRDefault="00947C52" w:rsidP="00947C52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947C52" w:rsidRPr="0050647C" w:rsidTr="00CC57FB">
        <w:trPr>
          <w:trHeight w:val="20"/>
        </w:trPr>
        <w:tc>
          <w:tcPr>
            <w:tcW w:w="8928" w:type="dxa"/>
          </w:tcPr>
          <w:p w:rsidR="00947C52" w:rsidRPr="0050647C" w:rsidRDefault="00947C52" w:rsidP="00947C52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947C52">
              <w:rPr>
                <w:rFonts w:ascii="Linux Libertine" w:hAnsi="Linux Libertine" w:cs="Linux Libertine"/>
                <w:sz w:val="18"/>
              </w:rPr>
              <w:t xml:space="preserve">Moliang Zhou, Xinyu Li, Yanyi Zhang, </w:t>
            </w:r>
            <w:r w:rsidRPr="00947C52">
              <w:rPr>
                <w:rFonts w:ascii="Linux Libertine" w:hAnsi="Linux Libertine" w:cs="Linux Libertine"/>
                <w:b/>
                <w:sz w:val="18"/>
              </w:rPr>
              <w:t>Sen Yang</w:t>
            </w:r>
            <w:r w:rsidRPr="00947C52">
              <w:rPr>
                <w:rFonts w:ascii="Linux Libertine" w:hAnsi="Linux Libertine" w:cs="Linux Libertine"/>
                <w:sz w:val="18"/>
              </w:rPr>
              <w:t>, Shuhong Chen, Richard A. Farneth, Ivan Marsic and Randall S. Burd</w:t>
            </w:r>
          </w:p>
        </w:tc>
        <w:tc>
          <w:tcPr>
            <w:tcW w:w="1368" w:type="dxa"/>
          </w:tcPr>
          <w:p w:rsidR="00947C52" w:rsidRPr="0050647C" w:rsidRDefault="00947C52" w:rsidP="00947C52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>2017 Submitted</w:t>
            </w:r>
          </w:p>
        </w:tc>
      </w:tr>
      <w:tr w:rsidR="00947C52" w:rsidRPr="0050647C" w:rsidTr="00CC57FB">
        <w:trPr>
          <w:trHeight w:val="20"/>
        </w:trPr>
        <w:tc>
          <w:tcPr>
            <w:tcW w:w="8928" w:type="dxa"/>
          </w:tcPr>
          <w:p w:rsidR="00947C52" w:rsidRPr="00221B4E" w:rsidRDefault="00947C52" w:rsidP="00947C52">
            <w:pPr>
              <w:pStyle w:val="Authors"/>
              <w:rPr>
                <w:rFonts w:ascii="Linux Libertine" w:hAnsi="Linux Libertine" w:cs="Linux Libertine"/>
                <w:i/>
                <w:sz w:val="18"/>
              </w:rPr>
            </w:pPr>
            <w:r w:rsidRPr="00221B4E">
              <w:rPr>
                <w:rFonts w:ascii="Linux Libertine" w:hAnsi="Linux Libertine" w:cs="Linux Libertine"/>
                <w:i/>
                <w:sz w:val="18"/>
              </w:rPr>
              <w:t>Submitted to 2017 ACM SIGKDD International Conference on Knowledge Discovery and Data Mining (KDD 2017)</w:t>
            </w:r>
          </w:p>
        </w:tc>
        <w:tc>
          <w:tcPr>
            <w:tcW w:w="1368" w:type="dxa"/>
          </w:tcPr>
          <w:p w:rsidR="00947C52" w:rsidRDefault="00947C52" w:rsidP="00947C52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947C52" w:rsidRPr="0050647C" w:rsidTr="00CC57FB">
        <w:trPr>
          <w:trHeight w:val="20"/>
        </w:trPr>
        <w:tc>
          <w:tcPr>
            <w:tcW w:w="8928" w:type="dxa"/>
          </w:tcPr>
          <w:p w:rsidR="00947C52" w:rsidRPr="00621E17" w:rsidRDefault="00947C52" w:rsidP="00947C52">
            <w:pPr>
              <w:pStyle w:val="Authors"/>
              <w:rPr>
                <w:rFonts w:ascii="Linux Libertine" w:hAnsi="Linux Libertine" w:cs="Linux Libertine"/>
                <w:i/>
                <w:sz w:val="12"/>
                <w:szCs w:val="12"/>
              </w:rPr>
            </w:pPr>
          </w:p>
        </w:tc>
        <w:tc>
          <w:tcPr>
            <w:tcW w:w="1368" w:type="dxa"/>
          </w:tcPr>
          <w:p w:rsidR="00947C52" w:rsidRPr="00621E17" w:rsidRDefault="00947C52" w:rsidP="00947C52">
            <w:pPr>
              <w:pStyle w:val="Authors"/>
              <w:jc w:val="right"/>
              <w:rPr>
                <w:rFonts w:ascii="Linux Libertine" w:hAnsi="Linux Libertine" w:cstheme="minorBidi"/>
                <w:sz w:val="12"/>
                <w:szCs w:val="12"/>
              </w:rPr>
            </w:pPr>
          </w:p>
        </w:tc>
      </w:tr>
      <w:tr w:rsidR="005774C6" w:rsidRPr="0050647C" w:rsidTr="00CC57FB">
        <w:trPr>
          <w:trHeight w:val="20"/>
        </w:trPr>
        <w:tc>
          <w:tcPr>
            <w:tcW w:w="8928" w:type="dxa"/>
            <w:vAlign w:val="center"/>
          </w:tcPr>
          <w:p w:rsidR="005774C6" w:rsidRPr="0050647C" w:rsidRDefault="000550B5" w:rsidP="008C1812">
            <w:pPr>
              <w:pStyle w:val="AbsHead"/>
            </w:pPr>
            <w:r>
              <w:t>3</w:t>
            </w:r>
            <w:r w:rsidR="005774C6">
              <w:t xml:space="preserve">. </w:t>
            </w:r>
            <w:r>
              <w:t>Automatic Workflow Capture and Analysis for Improving Trauma Resuscitation Outcomes</w:t>
            </w:r>
          </w:p>
        </w:tc>
        <w:tc>
          <w:tcPr>
            <w:tcW w:w="1368" w:type="dxa"/>
          </w:tcPr>
          <w:p w:rsidR="005774C6" w:rsidRPr="0050647C" w:rsidRDefault="005774C6" w:rsidP="005774C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5774C6" w:rsidRPr="0050647C" w:rsidTr="00CC57FB">
        <w:trPr>
          <w:trHeight w:val="20"/>
        </w:trPr>
        <w:tc>
          <w:tcPr>
            <w:tcW w:w="8928" w:type="dxa"/>
          </w:tcPr>
          <w:p w:rsidR="005774C6" w:rsidRPr="00BC4FCF" w:rsidRDefault="000550B5" w:rsidP="005774C6">
            <w:pPr>
              <w:pStyle w:val="Authors"/>
              <w:rPr>
                <w:rFonts w:ascii="Linux Libertine" w:hAnsi="Linux Libertine" w:cstheme="minorBidi"/>
                <w:b/>
                <w:sz w:val="18"/>
              </w:rPr>
            </w:pPr>
            <w:r w:rsidRPr="00BC4FCF">
              <w:rPr>
                <w:rFonts w:ascii="Linux Libertine" w:hAnsi="Linux Libertine" w:cstheme="minorBidi"/>
                <w:b/>
                <w:sz w:val="18"/>
              </w:rPr>
              <w:t>Sen Yang</w:t>
            </w:r>
          </w:p>
        </w:tc>
        <w:tc>
          <w:tcPr>
            <w:tcW w:w="1368" w:type="dxa"/>
          </w:tcPr>
          <w:p w:rsidR="005774C6" w:rsidRPr="0050647C" w:rsidRDefault="005774C6" w:rsidP="000550B5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>2</w:t>
            </w:r>
            <w:r w:rsidR="000550B5">
              <w:rPr>
                <w:rFonts w:ascii="Linux Libertine" w:hAnsi="Linux Libertine" w:cstheme="minorBidi"/>
                <w:sz w:val="18"/>
              </w:rPr>
              <w:t>016</w:t>
            </w:r>
            <w:r>
              <w:rPr>
                <w:rFonts w:ascii="Linux Libertine" w:hAnsi="Linux Libertine" w:cstheme="minorBidi"/>
                <w:sz w:val="18"/>
              </w:rPr>
              <w:t xml:space="preserve"> </w:t>
            </w:r>
            <w:r w:rsidR="000550B5">
              <w:rPr>
                <w:rFonts w:ascii="Linux Libertine" w:hAnsi="Linux Libertine" w:cstheme="minorBidi"/>
                <w:sz w:val="18"/>
              </w:rPr>
              <w:t>Accepted</w:t>
            </w:r>
          </w:p>
        </w:tc>
      </w:tr>
      <w:tr w:rsidR="000550B5" w:rsidRPr="0050647C" w:rsidTr="00CC57FB">
        <w:trPr>
          <w:trHeight w:val="20"/>
        </w:trPr>
        <w:tc>
          <w:tcPr>
            <w:tcW w:w="8928" w:type="dxa"/>
          </w:tcPr>
          <w:p w:rsidR="000550B5" w:rsidRPr="000550B5" w:rsidRDefault="000550B5" w:rsidP="000550B5">
            <w:pPr>
              <w:pStyle w:val="Authors"/>
              <w:rPr>
                <w:rFonts w:ascii="Linux Libertine" w:hAnsi="Linux Libertine" w:cstheme="minorBidi"/>
                <w:i/>
                <w:sz w:val="18"/>
              </w:rPr>
            </w:pPr>
            <w:r w:rsidRPr="000550B5">
              <w:rPr>
                <w:rFonts w:ascii="Linux Libertine" w:hAnsi="Linux Libertine" w:cstheme="minorBidi"/>
                <w:i/>
                <w:sz w:val="18"/>
              </w:rPr>
              <w:t>Doctoral Consortium in 2016 IEEE International Conference on Health Informatic</w:t>
            </w:r>
            <w:r>
              <w:rPr>
                <w:rFonts w:ascii="Linux Libertine" w:hAnsi="Linux Libertine" w:cstheme="minorBidi"/>
                <w:i/>
                <w:sz w:val="18"/>
              </w:rPr>
              <w:t>s</w:t>
            </w:r>
            <w:r w:rsidRPr="000550B5">
              <w:rPr>
                <w:rFonts w:ascii="Linux Libertine" w:hAnsi="Linux Libertine" w:cstheme="minorBidi"/>
                <w:i/>
                <w:sz w:val="18"/>
              </w:rPr>
              <w:t xml:space="preserve"> (ICHI 2016)</w:t>
            </w:r>
          </w:p>
        </w:tc>
        <w:tc>
          <w:tcPr>
            <w:tcW w:w="1368" w:type="dxa"/>
          </w:tcPr>
          <w:p w:rsidR="000550B5" w:rsidRDefault="000550B5" w:rsidP="000550B5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0550B5" w:rsidRPr="0050647C" w:rsidTr="00CC57FB">
        <w:trPr>
          <w:trHeight w:val="20"/>
        </w:trPr>
        <w:tc>
          <w:tcPr>
            <w:tcW w:w="8928" w:type="dxa"/>
          </w:tcPr>
          <w:p w:rsidR="000550B5" w:rsidRPr="00621E17" w:rsidRDefault="000550B5" w:rsidP="000550B5">
            <w:pPr>
              <w:pStyle w:val="Authors"/>
              <w:rPr>
                <w:rFonts w:ascii="Linux Libertine" w:hAnsi="Linux Libertine" w:cs="Linux Libertine"/>
                <w:i/>
                <w:sz w:val="12"/>
                <w:szCs w:val="12"/>
              </w:rPr>
            </w:pPr>
          </w:p>
        </w:tc>
        <w:tc>
          <w:tcPr>
            <w:tcW w:w="1368" w:type="dxa"/>
          </w:tcPr>
          <w:p w:rsidR="000550B5" w:rsidRPr="00621E17" w:rsidRDefault="000550B5" w:rsidP="000550B5">
            <w:pPr>
              <w:pStyle w:val="Authors"/>
              <w:jc w:val="right"/>
              <w:rPr>
                <w:rFonts w:ascii="Linux Libertine" w:hAnsi="Linux Libertine" w:cstheme="minorBidi"/>
                <w:sz w:val="12"/>
                <w:szCs w:val="12"/>
              </w:rPr>
            </w:pPr>
          </w:p>
        </w:tc>
      </w:tr>
      <w:tr w:rsidR="000550B5" w:rsidRPr="0050647C" w:rsidTr="00CC57FB">
        <w:trPr>
          <w:trHeight w:val="20"/>
        </w:trPr>
        <w:tc>
          <w:tcPr>
            <w:tcW w:w="8928" w:type="dxa"/>
          </w:tcPr>
          <w:p w:rsidR="000550B5" w:rsidRPr="00221B4E" w:rsidRDefault="00815693" w:rsidP="00815693">
            <w:pPr>
              <w:pStyle w:val="Authors"/>
              <w:rPr>
                <w:rFonts w:ascii="Linux Libertine" w:hAnsi="Linux Libertine" w:cs="Linux Libertine"/>
                <w:i/>
                <w:sz w:val="18"/>
              </w:rPr>
            </w:pPr>
            <w:r>
              <w:rPr>
                <w:rFonts w:ascii="Linux Libertine" w:hAnsi="Linux Libertine" w:cs="Linux Libertine"/>
                <w:b/>
                <w:sz w:val="18"/>
              </w:rPr>
              <w:t>4</w:t>
            </w:r>
            <w:r w:rsidR="000550B5" w:rsidRPr="005774C6">
              <w:rPr>
                <w:rFonts w:ascii="Linux Libertine" w:hAnsi="Linux Libertine" w:cs="Linux Libertine"/>
                <w:b/>
                <w:sz w:val="18"/>
              </w:rPr>
              <w:t xml:space="preserve">. </w:t>
            </w:r>
            <w:r>
              <w:rPr>
                <w:rFonts w:ascii="Linux Libertine" w:hAnsi="Linux Libertine" w:cs="Linux Libertine"/>
                <w:b/>
                <w:sz w:val="18"/>
              </w:rPr>
              <w:t>VIT-PLA: Visual Interactive Tool for Process Log Analysis</w:t>
            </w:r>
          </w:p>
        </w:tc>
        <w:tc>
          <w:tcPr>
            <w:tcW w:w="1368" w:type="dxa"/>
          </w:tcPr>
          <w:p w:rsidR="000550B5" w:rsidRDefault="000550B5" w:rsidP="000550B5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FA1B34" w:rsidRPr="0050647C" w:rsidTr="00CC57FB">
        <w:trPr>
          <w:trHeight w:val="20"/>
        </w:trPr>
        <w:tc>
          <w:tcPr>
            <w:tcW w:w="8928" w:type="dxa"/>
          </w:tcPr>
          <w:p w:rsidR="00FA1B34" w:rsidRPr="00A01BD8" w:rsidRDefault="00FA1B34" w:rsidP="00FA1B34">
            <w:pPr>
              <w:pStyle w:val="Authors"/>
              <w:rPr>
                <w:rFonts w:ascii="Linux Libertine" w:hAnsi="Linux Libertine" w:cs="Linux Libertine"/>
                <w:sz w:val="18"/>
              </w:rPr>
            </w:pPr>
            <w:r w:rsidRPr="00A01BD8">
              <w:rPr>
                <w:rFonts w:ascii="Linux Libertine" w:hAnsi="Linux Libertine" w:cs="Linux Libertine"/>
                <w:b/>
                <w:sz w:val="18"/>
              </w:rPr>
              <w:t>Sen Yang</w:t>
            </w:r>
            <w:r w:rsidRPr="00A01BD8">
              <w:rPr>
                <w:rFonts w:ascii="Linux Libertine" w:hAnsi="Linux Libertine" w:cs="Linux Libertine"/>
                <w:sz w:val="18"/>
              </w:rPr>
              <w:t>, Xin Dong, Moliang Zhou, Shuhong Chen, Ivan Marsic, and Randall S. Burd</w:t>
            </w:r>
          </w:p>
        </w:tc>
        <w:tc>
          <w:tcPr>
            <w:tcW w:w="1368" w:type="dxa"/>
          </w:tcPr>
          <w:p w:rsidR="00FA1B34" w:rsidRPr="0050647C" w:rsidRDefault="00FA1B34" w:rsidP="00FA1B34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>2016 Accepted</w:t>
            </w:r>
          </w:p>
        </w:tc>
      </w:tr>
      <w:tr w:rsidR="00FA1B34" w:rsidRPr="0050647C" w:rsidTr="00CC57FB">
        <w:trPr>
          <w:trHeight w:val="20"/>
        </w:trPr>
        <w:tc>
          <w:tcPr>
            <w:tcW w:w="8928" w:type="dxa"/>
          </w:tcPr>
          <w:p w:rsidR="00FA1B34" w:rsidRPr="00221B4E" w:rsidRDefault="00FA1B34" w:rsidP="00FA1B34">
            <w:pPr>
              <w:pStyle w:val="Authors"/>
              <w:rPr>
                <w:rFonts w:ascii="Linux Libertine" w:hAnsi="Linux Libertine" w:cs="Linux Libertine"/>
                <w:i/>
                <w:sz w:val="18"/>
              </w:rPr>
            </w:pPr>
            <w:r w:rsidRPr="00FA1B34">
              <w:rPr>
                <w:rFonts w:ascii="Linux Libertine" w:hAnsi="Linux Libertine" w:cs="Linux Libertine"/>
                <w:i/>
                <w:sz w:val="18"/>
              </w:rPr>
              <w:t>KDD 2016 Workshop on Interactive Data E</w:t>
            </w:r>
            <w:r>
              <w:rPr>
                <w:rFonts w:ascii="Linux Libertine" w:hAnsi="Linux Libertine" w:cs="Linux Libertine"/>
                <w:i/>
                <w:sz w:val="18"/>
              </w:rPr>
              <w:t>xploration and Analytics (IDEA 2016)</w:t>
            </w:r>
          </w:p>
        </w:tc>
        <w:tc>
          <w:tcPr>
            <w:tcW w:w="1368" w:type="dxa"/>
          </w:tcPr>
          <w:p w:rsidR="00FA1B34" w:rsidRDefault="00FA1B34" w:rsidP="00FA1B34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FA1B34" w:rsidRPr="0050647C" w:rsidTr="00CC57FB">
        <w:trPr>
          <w:trHeight w:val="20"/>
        </w:trPr>
        <w:tc>
          <w:tcPr>
            <w:tcW w:w="8928" w:type="dxa"/>
          </w:tcPr>
          <w:p w:rsidR="00FA1B34" w:rsidRPr="00621E17" w:rsidRDefault="00FA1B34" w:rsidP="00FA1B34">
            <w:pPr>
              <w:pStyle w:val="Authors"/>
              <w:rPr>
                <w:rFonts w:ascii="Linux Libertine" w:hAnsi="Linux Libertine" w:cs="Linux Libertine"/>
                <w:i/>
                <w:sz w:val="12"/>
                <w:szCs w:val="12"/>
              </w:rPr>
            </w:pPr>
          </w:p>
        </w:tc>
        <w:tc>
          <w:tcPr>
            <w:tcW w:w="1368" w:type="dxa"/>
          </w:tcPr>
          <w:p w:rsidR="00FA1B34" w:rsidRPr="00621E17" w:rsidRDefault="00FA1B34" w:rsidP="00FA1B34">
            <w:pPr>
              <w:pStyle w:val="Authors"/>
              <w:jc w:val="right"/>
              <w:rPr>
                <w:rFonts w:ascii="Linux Libertine" w:hAnsi="Linux Libertine" w:cstheme="minorBidi"/>
                <w:sz w:val="12"/>
                <w:szCs w:val="12"/>
              </w:rPr>
            </w:pPr>
          </w:p>
        </w:tc>
      </w:tr>
      <w:tr w:rsidR="00142B13" w:rsidRPr="0050647C" w:rsidTr="00CC57FB">
        <w:trPr>
          <w:trHeight w:val="20"/>
        </w:trPr>
        <w:tc>
          <w:tcPr>
            <w:tcW w:w="8928" w:type="dxa"/>
          </w:tcPr>
          <w:p w:rsidR="00142B13" w:rsidRPr="00221B4E" w:rsidRDefault="00142B13" w:rsidP="00142B13">
            <w:pPr>
              <w:pStyle w:val="Authors"/>
              <w:rPr>
                <w:rFonts w:ascii="Linux Libertine" w:hAnsi="Linux Libertine" w:cs="Linux Libertine"/>
                <w:i/>
                <w:sz w:val="18"/>
              </w:rPr>
            </w:pPr>
            <w:r>
              <w:rPr>
                <w:rFonts w:ascii="Linux Libertine" w:hAnsi="Linux Libertine" w:cs="Linux Libertine"/>
                <w:b/>
                <w:sz w:val="18"/>
              </w:rPr>
              <w:t>5</w:t>
            </w:r>
            <w:r w:rsidRPr="005774C6">
              <w:rPr>
                <w:rFonts w:ascii="Linux Libertine" w:hAnsi="Linux Libertine" w:cs="Linux Libertine"/>
                <w:b/>
                <w:sz w:val="18"/>
              </w:rPr>
              <w:t xml:space="preserve">. </w:t>
            </w:r>
            <w:r w:rsidRPr="00142B13">
              <w:rPr>
                <w:rFonts w:ascii="Linux Libertine" w:hAnsi="Linux Libertine" w:cs="Linux Libertine"/>
                <w:b/>
                <w:sz w:val="18"/>
              </w:rPr>
              <w:t>Duration-Aware Alignment of Process Traces.</w:t>
            </w:r>
          </w:p>
        </w:tc>
        <w:tc>
          <w:tcPr>
            <w:tcW w:w="1368" w:type="dxa"/>
          </w:tcPr>
          <w:p w:rsidR="00142B13" w:rsidRDefault="00142B13" w:rsidP="00142B13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142B13" w:rsidRPr="0050647C" w:rsidTr="00CC57FB">
        <w:trPr>
          <w:trHeight w:val="20"/>
        </w:trPr>
        <w:tc>
          <w:tcPr>
            <w:tcW w:w="8928" w:type="dxa"/>
          </w:tcPr>
          <w:p w:rsidR="00142B13" w:rsidRPr="00A01BD8" w:rsidRDefault="00406F3E" w:rsidP="00142B13">
            <w:pPr>
              <w:pStyle w:val="Authors"/>
              <w:rPr>
                <w:rFonts w:ascii="Linux Libertine" w:hAnsi="Linux Libertine" w:cs="Linux Libertine"/>
                <w:sz w:val="18"/>
              </w:rPr>
            </w:pPr>
            <w:r>
              <w:rPr>
                <w:rFonts w:ascii="Linux Libertine" w:hAnsi="Linux Libertine" w:cs="Linux Libertine"/>
                <w:b/>
                <w:sz w:val="18"/>
              </w:rPr>
              <w:t>Sen Yang</w:t>
            </w:r>
            <w:r w:rsidR="00142B13" w:rsidRPr="00142B13">
              <w:rPr>
                <w:rFonts w:ascii="Linux Libertine" w:hAnsi="Linux Libertine" w:cs="Linux Libertine"/>
                <w:b/>
                <w:sz w:val="18"/>
              </w:rPr>
              <w:t xml:space="preserve">, </w:t>
            </w:r>
            <w:r w:rsidR="00142B13" w:rsidRPr="00142B13">
              <w:rPr>
                <w:rFonts w:ascii="Linux Libertine" w:hAnsi="Linux Libertine" w:cs="Linux Libertine"/>
                <w:sz w:val="18"/>
              </w:rPr>
              <w:t>Moliang Zhou, Rachel Webman, JaeWon Yang, Aleksandra Sarcevic, Ivan Marsic, and Randall S. Burd</w:t>
            </w:r>
          </w:p>
        </w:tc>
        <w:tc>
          <w:tcPr>
            <w:tcW w:w="1368" w:type="dxa"/>
          </w:tcPr>
          <w:p w:rsidR="00142B13" w:rsidRDefault="00142B13" w:rsidP="00142B13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>2016 Accepted</w:t>
            </w:r>
          </w:p>
        </w:tc>
      </w:tr>
      <w:tr w:rsidR="00142B13" w:rsidRPr="0050647C" w:rsidTr="00CC57FB">
        <w:trPr>
          <w:trHeight w:val="20"/>
        </w:trPr>
        <w:tc>
          <w:tcPr>
            <w:tcW w:w="8928" w:type="dxa"/>
          </w:tcPr>
          <w:p w:rsidR="00142B13" w:rsidRPr="00221B4E" w:rsidRDefault="00142B13" w:rsidP="00142B13">
            <w:pPr>
              <w:pStyle w:val="Authors"/>
              <w:rPr>
                <w:rFonts w:ascii="Linux Libertine" w:hAnsi="Linux Libertine" w:cs="Linux Libertine"/>
                <w:i/>
                <w:sz w:val="18"/>
              </w:rPr>
            </w:pPr>
            <w:r w:rsidRPr="00142B13">
              <w:rPr>
                <w:rFonts w:ascii="Linux Libertine" w:hAnsi="Linux Libertine" w:cs="Linux Libertine"/>
                <w:i/>
                <w:sz w:val="18"/>
              </w:rPr>
              <w:t>Industrial Conference on Data Mining. Springer</w:t>
            </w:r>
            <w:r>
              <w:rPr>
                <w:rFonts w:ascii="Linux Libertine" w:hAnsi="Linux Libertine" w:cs="Linux Libertine"/>
                <w:i/>
                <w:sz w:val="18"/>
              </w:rPr>
              <w:t xml:space="preserve"> International Publishing, 2016</w:t>
            </w:r>
          </w:p>
        </w:tc>
        <w:tc>
          <w:tcPr>
            <w:tcW w:w="1368" w:type="dxa"/>
          </w:tcPr>
          <w:p w:rsidR="00142B13" w:rsidRDefault="00142B13" w:rsidP="00142B13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</w:tbl>
    <w:p w:rsidR="00A55159" w:rsidRDefault="00A55159" w:rsidP="008C1812">
      <w:pPr>
        <w:pStyle w:val="AbsHead"/>
      </w:pPr>
    </w:p>
    <w:p w:rsidR="00947C52" w:rsidRPr="0050647C" w:rsidRDefault="00947C52" w:rsidP="008C1812">
      <w:pPr>
        <w:pStyle w:val="AbsHead"/>
      </w:pP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6864"/>
        <w:gridCol w:w="3432"/>
      </w:tblGrid>
      <w:tr w:rsidR="003D1C95" w:rsidRPr="0050647C" w:rsidTr="009A5E6A">
        <w:trPr>
          <w:trHeight w:val="20"/>
        </w:trPr>
        <w:tc>
          <w:tcPr>
            <w:tcW w:w="10296" w:type="dxa"/>
            <w:gridSpan w:val="2"/>
            <w:tcBorders>
              <w:bottom w:val="single" w:sz="4" w:space="0" w:color="auto"/>
            </w:tcBorders>
          </w:tcPr>
          <w:p w:rsidR="003D1C95" w:rsidRPr="0050647C" w:rsidRDefault="003D1C95" w:rsidP="0010397D">
            <w:pPr>
              <w:pStyle w:val="AbsHead"/>
              <w:jc w:val="center"/>
            </w:pPr>
            <w:r>
              <w:t>DATA VISUAL ANALYTIC TOOLS</w:t>
            </w:r>
            <w:r w:rsidR="00FC6F58">
              <w:t xml:space="preserve"> </w:t>
            </w:r>
            <w:r w:rsidR="00FC6F58" w:rsidRPr="003D1C95">
              <w:rPr>
                <w:sz w:val="12"/>
                <w:szCs w:val="12"/>
              </w:rPr>
              <w:t>(</w:t>
            </w:r>
            <w:r w:rsidR="008E3562">
              <w:rPr>
                <w:sz w:val="12"/>
                <w:szCs w:val="12"/>
              </w:rPr>
              <w:t xml:space="preserve">DEVELOPED </w:t>
            </w:r>
            <w:r w:rsidR="00F73525">
              <w:rPr>
                <w:sz w:val="12"/>
                <w:szCs w:val="12"/>
              </w:rPr>
              <w:t>AND LEAD BY ME</w:t>
            </w:r>
            <w:r w:rsidR="00FC6F58" w:rsidRPr="003D1C95">
              <w:rPr>
                <w:sz w:val="12"/>
                <w:szCs w:val="12"/>
              </w:rPr>
              <w:t>)</w:t>
            </w:r>
          </w:p>
        </w:tc>
      </w:tr>
      <w:tr w:rsidR="003D1C95" w:rsidRPr="0050647C" w:rsidTr="009A5E6A">
        <w:trPr>
          <w:trHeight w:val="20"/>
        </w:trPr>
        <w:tc>
          <w:tcPr>
            <w:tcW w:w="6864" w:type="dxa"/>
            <w:tcBorders>
              <w:top w:val="single" w:sz="4" w:space="0" w:color="auto"/>
            </w:tcBorders>
            <w:vAlign w:val="center"/>
          </w:tcPr>
          <w:p w:rsidR="003D1C95" w:rsidRPr="0050647C" w:rsidRDefault="00195FF5" w:rsidP="008C1812">
            <w:pPr>
              <w:pStyle w:val="AbsHead"/>
            </w:pPr>
            <w:r>
              <w:t>Visual Interactive Tool of Process Log Analysis (</w:t>
            </w:r>
            <w:r w:rsidR="003D1C95">
              <w:t>VIT-PLA</w:t>
            </w:r>
            <w:r>
              <w:t>)</w:t>
            </w:r>
            <w:r w:rsidR="009E2406">
              <w:t xml:space="preserve"> </w:t>
            </w:r>
          </w:p>
        </w:tc>
        <w:tc>
          <w:tcPr>
            <w:tcW w:w="3432" w:type="dxa"/>
            <w:tcBorders>
              <w:top w:val="single" w:sz="4" w:space="0" w:color="auto"/>
            </w:tcBorders>
            <w:vAlign w:val="center"/>
          </w:tcPr>
          <w:p w:rsidR="003D1C95" w:rsidRPr="0050647C" w:rsidRDefault="003D1C95" w:rsidP="004F512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3D1C95" w:rsidRPr="0050647C" w:rsidTr="009A5E6A">
        <w:trPr>
          <w:trHeight w:val="20"/>
        </w:trPr>
        <w:tc>
          <w:tcPr>
            <w:tcW w:w="6864" w:type="dxa"/>
          </w:tcPr>
          <w:p w:rsidR="003D1C95" w:rsidRPr="0050647C" w:rsidRDefault="003D1C95" w:rsidP="004F5126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 xml:space="preserve"> </w:t>
            </w:r>
            <w:r w:rsidR="005372D6" w:rsidRPr="0050647C">
              <w:rPr>
                <w:rFonts w:ascii="Linux Libertine" w:hAnsi="Linux Libertine" w:cs="Linux Libertine"/>
                <w:sz w:val="18"/>
              </w:rPr>
              <w:t>•</w:t>
            </w:r>
            <w:r w:rsidR="005372D6" w:rsidRPr="0050647C">
              <w:rPr>
                <w:rFonts w:ascii="Linux Libertine" w:hAnsi="Linux Libertine" w:cstheme="minorBidi"/>
                <w:sz w:val="18"/>
              </w:rPr>
              <w:t xml:space="preserve"> </w:t>
            </w:r>
            <w:r w:rsidR="009623DE" w:rsidRPr="009623DE">
              <w:rPr>
                <w:rFonts w:ascii="Linux Libertine" w:hAnsi="Linux Libertine" w:cs="Linux Libertine"/>
                <w:sz w:val="18"/>
              </w:rPr>
              <w:t>JAVA-App</w:t>
            </w:r>
            <w:r w:rsidR="001C72BC">
              <w:rPr>
                <w:rFonts w:ascii="Linux Libertine" w:hAnsi="Linux Libertine" w:cs="Linux Libertine"/>
                <w:sz w:val="18"/>
              </w:rPr>
              <w:t xml:space="preserve"> (</w:t>
            </w:r>
            <w:hyperlink r:id="rId15" w:history="1">
              <w:r w:rsidR="001C72BC" w:rsidRPr="001C72BC">
                <w:rPr>
                  <w:rStyle w:val="Hyperlink"/>
                  <w:rFonts w:ascii="Linux Libertine" w:hAnsi="Linux Libertine" w:cs="Linux Libertine"/>
                  <w:sz w:val="18"/>
                </w:rPr>
                <w:t>https://forrestyang119.github.io/</w:t>
              </w:r>
            </w:hyperlink>
            <w:r w:rsidR="001C72BC">
              <w:rPr>
                <w:rFonts w:ascii="Linux Libertine" w:hAnsi="Linux Libertine" w:cs="Linux Libertine"/>
                <w:sz w:val="18"/>
              </w:rPr>
              <w:t>)</w:t>
            </w:r>
          </w:p>
        </w:tc>
        <w:tc>
          <w:tcPr>
            <w:tcW w:w="3432" w:type="dxa"/>
          </w:tcPr>
          <w:p w:rsidR="003D1C95" w:rsidRPr="0050647C" w:rsidRDefault="009A5E6A" w:rsidP="004F512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>Developed in 2017</w:t>
            </w:r>
          </w:p>
        </w:tc>
      </w:tr>
      <w:tr w:rsidR="003D1C95" w:rsidRPr="0050647C" w:rsidTr="009A5E6A">
        <w:trPr>
          <w:trHeight w:val="20"/>
        </w:trPr>
        <w:tc>
          <w:tcPr>
            <w:tcW w:w="6864" w:type="dxa"/>
          </w:tcPr>
          <w:p w:rsidR="003D1C95" w:rsidRPr="0050647C" w:rsidRDefault="003D1C95" w:rsidP="004F5126">
            <w:pPr>
              <w:pStyle w:val="Authors"/>
              <w:rPr>
                <w:rFonts w:ascii="Linux Libertine" w:hAnsi="Linux Libertine" w:cstheme="minorBidi"/>
                <w:sz w:val="8"/>
              </w:rPr>
            </w:pPr>
          </w:p>
        </w:tc>
        <w:tc>
          <w:tcPr>
            <w:tcW w:w="3432" w:type="dxa"/>
          </w:tcPr>
          <w:p w:rsidR="003D1C95" w:rsidRPr="0050647C" w:rsidRDefault="003D1C95" w:rsidP="004F5126">
            <w:pPr>
              <w:pStyle w:val="Authors"/>
              <w:jc w:val="right"/>
              <w:rPr>
                <w:rFonts w:ascii="Linux Libertine" w:hAnsi="Linux Libertine" w:cstheme="minorBidi"/>
                <w:sz w:val="8"/>
              </w:rPr>
            </w:pPr>
          </w:p>
        </w:tc>
      </w:tr>
      <w:tr w:rsidR="003D1C95" w:rsidRPr="0050647C" w:rsidTr="009A5E6A">
        <w:trPr>
          <w:trHeight w:val="20"/>
        </w:trPr>
        <w:tc>
          <w:tcPr>
            <w:tcW w:w="6864" w:type="dxa"/>
          </w:tcPr>
          <w:p w:rsidR="003D1C95" w:rsidRPr="0050647C" w:rsidRDefault="003D1C95" w:rsidP="008C1812">
            <w:pPr>
              <w:pStyle w:val="AbsHead"/>
            </w:pPr>
            <w:r>
              <w:t>VIT-PLA 2.0</w:t>
            </w:r>
            <w:r w:rsidR="009E2406">
              <w:t xml:space="preserve"> </w:t>
            </w:r>
          </w:p>
        </w:tc>
        <w:tc>
          <w:tcPr>
            <w:tcW w:w="3432" w:type="dxa"/>
          </w:tcPr>
          <w:p w:rsidR="003D1C95" w:rsidRPr="0050647C" w:rsidRDefault="003D1C95" w:rsidP="004F512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</w:p>
        </w:tc>
      </w:tr>
      <w:tr w:rsidR="003D1C95" w:rsidRPr="0050647C" w:rsidTr="009A5E6A">
        <w:trPr>
          <w:trHeight w:val="20"/>
        </w:trPr>
        <w:tc>
          <w:tcPr>
            <w:tcW w:w="6864" w:type="dxa"/>
          </w:tcPr>
          <w:p w:rsidR="003D1C95" w:rsidRPr="0050647C" w:rsidRDefault="005372D6" w:rsidP="004F5126">
            <w:pPr>
              <w:pStyle w:val="Authors"/>
              <w:rPr>
                <w:rFonts w:ascii="Linux Libertine" w:hAnsi="Linux Libertine" w:cstheme="minorBidi"/>
                <w:sz w:val="18"/>
              </w:rPr>
            </w:pPr>
            <w:r w:rsidRPr="0050647C">
              <w:rPr>
                <w:rFonts w:ascii="Linux Libertine" w:hAnsi="Linux Libertine" w:cs="Linux Libertine"/>
                <w:sz w:val="18"/>
              </w:rPr>
              <w:t>•</w:t>
            </w:r>
            <w:r w:rsidRPr="0050647C">
              <w:rPr>
                <w:rFonts w:ascii="Linux Libertine" w:hAnsi="Linux Libertine" w:cstheme="minorBidi"/>
                <w:sz w:val="18"/>
              </w:rPr>
              <w:t xml:space="preserve"> </w:t>
            </w:r>
            <w:r w:rsidR="009623DE" w:rsidRPr="009623DE">
              <w:rPr>
                <w:rFonts w:ascii="Linux Libertine" w:hAnsi="Linux Libertine" w:cs="Linux Libertine"/>
                <w:sz w:val="18"/>
              </w:rPr>
              <w:t>Web-App</w:t>
            </w:r>
            <w:r w:rsidR="008B09E3">
              <w:rPr>
                <w:rFonts w:ascii="Linux Libertine" w:hAnsi="Linux Libertine" w:cs="Linux Libertine"/>
                <w:sz w:val="18"/>
              </w:rPr>
              <w:t xml:space="preserve"> (</w:t>
            </w:r>
            <w:hyperlink r:id="rId16" w:history="1">
              <w:r w:rsidR="008B09E3" w:rsidRPr="00111365">
                <w:rPr>
                  <w:rStyle w:val="Hyperlink"/>
                  <w:rFonts w:ascii="Linux Libertine" w:hAnsi="Linux Libertine" w:cs="Linux Libertine"/>
                  <w:sz w:val="18"/>
                </w:rPr>
                <w:t>http://34.198.151.101/test.html</w:t>
              </w:r>
            </w:hyperlink>
            <w:r w:rsidR="008B09E3">
              <w:rPr>
                <w:rFonts w:ascii="Linux Libertine" w:hAnsi="Linux Libertine" w:cs="Linux Libertine"/>
                <w:sz w:val="18"/>
              </w:rPr>
              <w:t>, prototype for testing purpose)</w:t>
            </w:r>
          </w:p>
        </w:tc>
        <w:tc>
          <w:tcPr>
            <w:tcW w:w="3432" w:type="dxa"/>
          </w:tcPr>
          <w:p w:rsidR="003D1C95" w:rsidRPr="0050647C" w:rsidRDefault="009A5E6A" w:rsidP="004F512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 xml:space="preserve"> Developed in 2016</w:t>
            </w:r>
          </w:p>
        </w:tc>
      </w:tr>
    </w:tbl>
    <w:p w:rsidR="00A55159" w:rsidRDefault="00A55159" w:rsidP="008C1812">
      <w:pPr>
        <w:pStyle w:val="AbsHead"/>
      </w:pP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7C0EF0" w:rsidRPr="0050647C" w:rsidTr="001D666E">
        <w:trPr>
          <w:trHeight w:val="20"/>
        </w:trPr>
        <w:tc>
          <w:tcPr>
            <w:tcW w:w="10296" w:type="dxa"/>
            <w:tcBorders>
              <w:bottom w:val="single" w:sz="4" w:space="0" w:color="auto"/>
            </w:tcBorders>
          </w:tcPr>
          <w:p w:rsidR="007C0EF0" w:rsidRPr="0050647C" w:rsidRDefault="007C0EF0" w:rsidP="0010397D">
            <w:pPr>
              <w:pStyle w:val="AbsHead"/>
              <w:jc w:val="center"/>
            </w:pPr>
            <w:r>
              <w:t>RESEARCH INT</w:t>
            </w:r>
            <w:r w:rsidR="002F2A16">
              <w:t>E</w:t>
            </w:r>
            <w:r>
              <w:t>RESTS</w:t>
            </w:r>
          </w:p>
        </w:tc>
      </w:tr>
      <w:tr w:rsidR="006653E7" w:rsidRPr="0050647C" w:rsidTr="001D666E">
        <w:trPr>
          <w:trHeight w:val="20"/>
        </w:trPr>
        <w:tc>
          <w:tcPr>
            <w:tcW w:w="10296" w:type="dxa"/>
            <w:tcBorders>
              <w:top w:val="single" w:sz="4" w:space="0" w:color="auto"/>
            </w:tcBorders>
            <w:vAlign w:val="center"/>
          </w:tcPr>
          <w:p w:rsidR="006653E7" w:rsidRPr="00DE28C1" w:rsidRDefault="00BA2332" w:rsidP="008C1812">
            <w:pPr>
              <w:pStyle w:val="AbsHead"/>
              <w:rPr>
                <w:b w:val="0"/>
              </w:rPr>
            </w:pPr>
            <w:r w:rsidRPr="00DE28C1">
              <w:rPr>
                <w:b w:val="0"/>
              </w:rPr>
              <w:t xml:space="preserve">• </w:t>
            </w:r>
            <w:r w:rsidR="006653E7" w:rsidRPr="00DE28C1">
              <w:rPr>
                <w:b w:val="0"/>
              </w:rPr>
              <w:t>Data Mining and Knowledge Discovery, Algorithms, Process Mining, Software Engineering in Data Visual Analytics, Deep Learning in Big Data Analytics</w:t>
            </w:r>
            <w:r w:rsidR="00ED2186" w:rsidRPr="00DE28C1">
              <w:rPr>
                <w:b w:val="0"/>
              </w:rPr>
              <w:t>. (Specialty: Temporal Event Sequences, Process Logs, Workflow Data)</w:t>
            </w:r>
          </w:p>
        </w:tc>
      </w:tr>
    </w:tbl>
    <w:p w:rsidR="00A55159" w:rsidRPr="0050647C" w:rsidRDefault="00A55159" w:rsidP="008C1812">
      <w:pPr>
        <w:pStyle w:val="AbsHead"/>
      </w:pP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3D1C95" w:rsidRPr="0050647C" w:rsidTr="00293C2E">
        <w:trPr>
          <w:trHeight w:val="20"/>
        </w:trPr>
        <w:tc>
          <w:tcPr>
            <w:tcW w:w="10296" w:type="dxa"/>
            <w:tcBorders>
              <w:bottom w:val="single" w:sz="4" w:space="0" w:color="auto"/>
            </w:tcBorders>
          </w:tcPr>
          <w:p w:rsidR="003D1C95" w:rsidRPr="0050647C" w:rsidRDefault="00293C2E" w:rsidP="0010397D">
            <w:pPr>
              <w:pStyle w:val="AbsHead"/>
              <w:jc w:val="center"/>
            </w:pPr>
            <w:r>
              <w:t>RELATED COURSES</w:t>
            </w:r>
          </w:p>
        </w:tc>
      </w:tr>
      <w:tr w:rsidR="00A9314E" w:rsidRPr="0050647C" w:rsidTr="00293C2E">
        <w:trPr>
          <w:trHeight w:val="20"/>
        </w:trPr>
        <w:tc>
          <w:tcPr>
            <w:tcW w:w="10296" w:type="dxa"/>
            <w:tcBorders>
              <w:top w:val="single" w:sz="4" w:space="0" w:color="auto"/>
            </w:tcBorders>
            <w:vAlign w:val="center"/>
          </w:tcPr>
          <w:p w:rsidR="00A9314E" w:rsidRPr="00DE28C1" w:rsidRDefault="00BA2332" w:rsidP="008C1812">
            <w:pPr>
              <w:pStyle w:val="AbsHead"/>
              <w:rPr>
                <w:b w:val="0"/>
              </w:rPr>
            </w:pPr>
            <w:r w:rsidRPr="00DE28C1">
              <w:rPr>
                <w:b w:val="0"/>
              </w:rPr>
              <w:t xml:space="preserve">• </w:t>
            </w:r>
            <w:r w:rsidR="00A9314E" w:rsidRPr="00DE28C1">
              <w:rPr>
                <w:b w:val="0"/>
              </w:rPr>
              <w:t>Machine Learning, Data Mining, Data Struct &amp; Algo,</w:t>
            </w:r>
            <w:r w:rsidR="00451B8C" w:rsidRPr="00DE28C1">
              <w:rPr>
                <w:b w:val="0"/>
              </w:rPr>
              <w:t xml:space="preserve"> Data Analytics,</w:t>
            </w:r>
            <w:r w:rsidR="00A9314E" w:rsidRPr="00DE28C1">
              <w:rPr>
                <w:b w:val="0"/>
              </w:rPr>
              <w:t xml:space="preserve"> Softwr Engg, Web App</w:t>
            </w:r>
            <w:r w:rsidR="00771F83" w:rsidRPr="00DE28C1">
              <w:rPr>
                <w:b w:val="0"/>
              </w:rPr>
              <w:t xml:space="preserve"> Design</w:t>
            </w:r>
            <w:r w:rsidR="00A9314E" w:rsidRPr="00DE28C1">
              <w:rPr>
                <w:b w:val="0"/>
              </w:rPr>
              <w:t xml:space="preserve">, </w:t>
            </w:r>
            <w:r w:rsidR="00451B8C" w:rsidRPr="00DE28C1">
              <w:rPr>
                <w:b w:val="0"/>
              </w:rPr>
              <w:t>Mobile App Design</w:t>
            </w:r>
            <w:r w:rsidR="00A9314E" w:rsidRPr="00DE28C1">
              <w:rPr>
                <w:b w:val="0"/>
              </w:rPr>
              <w:t xml:space="preserve">, Computer Architecture, Linear Algebra, Regression Models (Coursera) </w:t>
            </w:r>
          </w:p>
        </w:tc>
      </w:tr>
    </w:tbl>
    <w:p w:rsidR="00A55159" w:rsidRDefault="00A55159" w:rsidP="008C1812">
      <w:pPr>
        <w:pStyle w:val="AbsHead"/>
      </w:pP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3258"/>
        <w:gridCol w:w="7038"/>
      </w:tblGrid>
      <w:tr w:rsidR="003D1C95" w:rsidRPr="0050647C" w:rsidTr="00052B4E">
        <w:trPr>
          <w:trHeight w:val="20"/>
        </w:trPr>
        <w:tc>
          <w:tcPr>
            <w:tcW w:w="10296" w:type="dxa"/>
            <w:gridSpan w:val="2"/>
          </w:tcPr>
          <w:p w:rsidR="003D1C95" w:rsidRPr="0050647C" w:rsidRDefault="003D1C95" w:rsidP="0010397D">
            <w:pPr>
              <w:pStyle w:val="AbsHead"/>
              <w:jc w:val="center"/>
            </w:pPr>
            <w:r>
              <w:t xml:space="preserve">TECHNICAL STRENGTH </w:t>
            </w:r>
            <w:r w:rsidRPr="0010397D">
              <w:rPr>
                <w:sz w:val="12"/>
                <w:szCs w:val="12"/>
              </w:rPr>
              <w:t>(SORTED BY PROFICIENCY)</w:t>
            </w:r>
          </w:p>
        </w:tc>
      </w:tr>
      <w:tr w:rsidR="003D1C95" w:rsidRPr="0050647C" w:rsidTr="001D666E">
        <w:trPr>
          <w:trHeight w:val="20"/>
        </w:trPr>
        <w:tc>
          <w:tcPr>
            <w:tcW w:w="3258" w:type="dxa"/>
            <w:tcBorders>
              <w:top w:val="single" w:sz="4" w:space="0" w:color="auto"/>
            </w:tcBorders>
            <w:vAlign w:val="center"/>
          </w:tcPr>
          <w:p w:rsidR="003D1C95" w:rsidRPr="0050647C" w:rsidRDefault="003D1C95" w:rsidP="008C1812">
            <w:pPr>
              <w:pStyle w:val="AbsHead"/>
            </w:pPr>
            <w:r>
              <w:t>Languages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vAlign w:val="center"/>
          </w:tcPr>
          <w:p w:rsidR="003D1C95" w:rsidRPr="0050647C" w:rsidRDefault="003D1C95" w:rsidP="009D16C1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 xml:space="preserve">Java, Matlab, R, Python, </w:t>
            </w:r>
            <w:r w:rsidR="007C0EF0">
              <w:rPr>
                <w:rFonts w:ascii="Linux Libertine" w:hAnsi="Linux Libertine" w:cstheme="minorBidi"/>
                <w:sz w:val="18"/>
              </w:rPr>
              <w:t xml:space="preserve">Android, </w:t>
            </w:r>
            <w:r w:rsidR="009D16C1">
              <w:rPr>
                <w:rFonts w:ascii="Linux Libertine" w:hAnsi="Linux Libertine" w:cstheme="minorBidi"/>
                <w:sz w:val="18"/>
              </w:rPr>
              <w:t xml:space="preserve">Java Swing, </w:t>
            </w:r>
            <w:r>
              <w:rPr>
                <w:rFonts w:ascii="Linux Libertine" w:hAnsi="Linux Libertine" w:cstheme="minorBidi"/>
                <w:sz w:val="18"/>
              </w:rPr>
              <w:t>C++</w:t>
            </w:r>
            <w:r w:rsidR="0088709B">
              <w:rPr>
                <w:rFonts w:ascii="Linux Libertine" w:hAnsi="Linux Libertine" w:cstheme="minorBidi"/>
                <w:sz w:val="18"/>
              </w:rPr>
              <w:t xml:space="preserve">/C, PHP, JSP, JavaScript, HTML, CSS  </w:t>
            </w:r>
            <w:r>
              <w:rPr>
                <w:rFonts w:ascii="Linux Libertine" w:hAnsi="Linux Libertine" w:cstheme="minorBidi"/>
                <w:sz w:val="18"/>
              </w:rPr>
              <w:t xml:space="preserve"> </w:t>
            </w:r>
          </w:p>
        </w:tc>
      </w:tr>
      <w:tr w:rsidR="007C0EF0" w:rsidRPr="0050647C" w:rsidTr="00052B4E">
        <w:trPr>
          <w:trHeight w:val="20"/>
        </w:trPr>
        <w:tc>
          <w:tcPr>
            <w:tcW w:w="3258" w:type="dxa"/>
            <w:vAlign w:val="center"/>
          </w:tcPr>
          <w:p w:rsidR="007C0EF0" w:rsidRDefault="007C0EF0" w:rsidP="008C1812">
            <w:pPr>
              <w:pStyle w:val="AbsHead"/>
            </w:pPr>
            <w:r>
              <w:t>Database Systems</w:t>
            </w:r>
          </w:p>
        </w:tc>
        <w:tc>
          <w:tcPr>
            <w:tcW w:w="7038" w:type="dxa"/>
            <w:vAlign w:val="center"/>
          </w:tcPr>
          <w:p w:rsidR="007C0EF0" w:rsidRDefault="00571997" w:rsidP="007C0EF0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 xml:space="preserve"> MySQL,</w:t>
            </w:r>
            <w:r w:rsidR="007C0EF0">
              <w:rPr>
                <w:rFonts w:ascii="Linux Libertine" w:hAnsi="Linux Libertine" w:cstheme="minorBidi"/>
                <w:sz w:val="18"/>
              </w:rPr>
              <w:t xml:space="preserve"> Oracle </w:t>
            </w:r>
            <w:r w:rsidR="0088709B">
              <w:rPr>
                <w:rFonts w:ascii="Linux Libertine" w:hAnsi="Linux Libertine" w:cstheme="minorBidi"/>
                <w:sz w:val="18"/>
              </w:rPr>
              <w:t>SQL Database</w:t>
            </w:r>
            <w:r w:rsidR="009D16C1">
              <w:rPr>
                <w:rFonts w:ascii="Linux Libertine" w:hAnsi="Linux Libertine" w:cstheme="minorBidi"/>
                <w:sz w:val="18"/>
              </w:rPr>
              <w:t xml:space="preserve">, </w:t>
            </w:r>
            <w:r w:rsidR="001D1EEC">
              <w:rPr>
                <w:rFonts w:ascii="Linux Libertine" w:hAnsi="Linux Libertine" w:cstheme="minorBidi"/>
                <w:sz w:val="18"/>
              </w:rPr>
              <w:t xml:space="preserve">Mongo DB, </w:t>
            </w:r>
            <w:r w:rsidR="009D16C1">
              <w:rPr>
                <w:rFonts w:ascii="Linux Libertine" w:hAnsi="Linux Libertine" w:cstheme="minorBidi"/>
                <w:sz w:val="18"/>
              </w:rPr>
              <w:t>AWS Could SQL, Google Cloud SQL</w:t>
            </w:r>
            <w:r w:rsidR="007C0EF0">
              <w:rPr>
                <w:rFonts w:ascii="Linux Libertine" w:hAnsi="Linux Libertine" w:cstheme="minorBidi"/>
                <w:sz w:val="18"/>
              </w:rPr>
              <w:t xml:space="preserve"> </w:t>
            </w:r>
          </w:p>
        </w:tc>
      </w:tr>
      <w:tr w:rsidR="003D1C95" w:rsidRPr="0050647C" w:rsidTr="00052B4E">
        <w:trPr>
          <w:trHeight w:val="20"/>
        </w:trPr>
        <w:tc>
          <w:tcPr>
            <w:tcW w:w="3258" w:type="dxa"/>
          </w:tcPr>
          <w:p w:rsidR="003D1C95" w:rsidRPr="007C0EF0" w:rsidRDefault="007C0EF0" w:rsidP="004F5126">
            <w:pPr>
              <w:pStyle w:val="Authors"/>
              <w:rPr>
                <w:rFonts w:ascii="Linux Libertine" w:hAnsi="Linux Libertine" w:cstheme="minorBidi"/>
                <w:b/>
                <w:sz w:val="18"/>
              </w:rPr>
            </w:pPr>
            <w:r w:rsidRPr="007C0EF0">
              <w:rPr>
                <w:rFonts w:ascii="Linux Libertine" w:hAnsi="Linux Libertine" w:cs="Linux Libertine"/>
                <w:b/>
                <w:sz w:val="18"/>
              </w:rPr>
              <w:t>Data Mining Skills</w:t>
            </w:r>
          </w:p>
        </w:tc>
        <w:tc>
          <w:tcPr>
            <w:tcW w:w="7038" w:type="dxa"/>
          </w:tcPr>
          <w:p w:rsidR="003D1C95" w:rsidRPr="0050647C" w:rsidRDefault="007C0EF0" w:rsidP="004F512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 xml:space="preserve">Data Visualization, Process Mining, Web Crawling </w:t>
            </w:r>
          </w:p>
        </w:tc>
      </w:tr>
      <w:tr w:rsidR="007C0EF0" w:rsidRPr="0050647C" w:rsidTr="00052B4E">
        <w:trPr>
          <w:trHeight w:val="20"/>
        </w:trPr>
        <w:tc>
          <w:tcPr>
            <w:tcW w:w="3258" w:type="dxa"/>
          </w:tcPr>
          <w:p w:rsidR="007C0EF0" w:rsidRPr="0088709B" w:rsidRDefault="0088709B" w:rsidP="004F5126">
            <w:pPr>
              <w:pStyle w:val="Authors"/>
              <w:rPr>
                <w:rFonts w:ascii="Linux Libertine" w:hAnsi="Linux Libertine" w:cs="Linux Libertine"/>
                <w:b/>
                <w:sz w:val="18"/>
              </w:rPr>
            </w:pPr>
            <w:r w:rsidRPr="0088709B">
              <w:rPr>
                <w:rFonts w:ascii="Linux Libertine" w:hAnsi="Linux Libertine" w:cs="Linux Libertine"/>
                <w:b/>
                <w:sz w:val="18"/>
              </w:rPr>
              <w:t>Operating Systems</w:t>
            </w:r>
          </w:p>
        </w:tc>
        <w:tc>
          <w:tcPr>
            <w:tcW w:w="7038" w:type="dxa"/>
          </w:tcPr>
          <w:p w:rsidR="007C0EF0" w:rsidRDefault="000C7929" w:rsidP="000C7929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>Win 10, MacOS Sierra, U</w:t>
            </w:r>
            <w:r w:rsidRPr="000C7929">
              <w:rPr>
                <w:rFonts w:ascii="Linux Libertine" w:hAnsi="Linux Libertine" w:cstheme="minorBidi"/>
                <w:sz w:val="18"/>
              </w:rPr>
              <w:t>buntu</w:t>
            </w:r>
            <w:r>
              <w:rPr>
                <w:rFonts w:ascii="Linux Libertine" w:hAnsi="Linux Libertine" w:cstheme="minorBidi"/>
                <w:sz w:val="18"/>
              </w:rPr>
              <w:t xml:space="preserve"> 16</w:t>
            </w:r>
          </w:p>
        </w:tc>
      </w:tr>
      <w:tr w:rsidR="00E550F7" w:rsidRPr="0050647C" w:rsidTr="00052B4E">
        <w:trPr>
          <w:trHeight w:val="20"/>
        </w:trPr>
        <w:tc>
          <w:tcPr>
            <w:tcW w:w="3258" w:type="dxa"/>
          </w:tcPr>
          <w:p w:rsidR="00E550F7" w:rsidRPr="0088709B" w:rsidRDefault="00E550F7" w:rsidP="004F5126">
            <w:pPr>
              <w:pStyle w:val="Authors"/>
              <w:rPr>
                <w:rFonts w:ascii="Linux Libertine" w:hAnsi="Linux Libertine" w:cs="Linux Libertine"/>
                <w:b/>
                <w:sz w:val="18"/>
              </w:rPr>
            </w:pPr>
            <w:r w:rsidRPr="0088709B">
              <w:rPr>
                <w:rFonts w:ascii="Linux Libertine" w:hAnsi="Linux Libertine" w:cs="Linux Libertine"/>
                <w:b/>
                <w:sz w:val="18"/>
              </w:rPr>
              <w:t>Enterprise Tools</w:t>
            </w:r>
          </w:p>
        </w:tc>
        <w:tc>
          <w:tcPr>
            <w:tcW w:w="7038" w:type="dxa"/>
          </w:tcPr>
          <w:p w:rsidR="00E550F7" w:rsidRDefault="00E550F7" w:rsidP="004F5126">
            <w:pPr>
              <w:pStyle w:val="Authors"/>
              <w:jc w:val="right"/>
              <w:rPr>
                <w:rFonts w:ascii="Linux Libertine" w:hAnsi="Linux Libertine" w:cstheme="minorBidi"/>
                <w:sz w:val="18"/>
              </w:rPr>
            </w:pPr>
            <w:r>
              <w:rPr>
                <w:rFonts w:ascii="Linux Libertine" w:hAnsi="Linux Libertine" w:cstheme="minorBidi"/>
                <w:sz w:val="18"/>
              </w:rPr>
              <w:t>Office (skilled in macro), Eclipse, Matlab, Netbeans, R</w:t>
            </w:r>
            <w:r w:rsidR="00FA4279">
              <w:rPr>
                <w:rFonts w:ascii="Linux Libertine" w:hAnsi="Linux Libertine" w:cstheme="minorBidi"/>
                <w:sz w:val="18"/>
              </w:rPr>
              <w:t>Studio</w:t>
            </w:r>
            <w:r>
              <w:rPr>
                <w:rFonts w:ascii="Linux Libertine" w:hAnsi="Linux Libertine" w:cstheme="minorBidi"/>
                <w:sz w:val="18"/>
              </w:rPr>
              <w:t>, Visual Studio</w:t>
            </w:r>
            <w:r w:rsidR="00FA4279">
              <w:rPr>
                <w:rFonts w:ascii="Linux Libertine" w:hAnsi="Linux Libertine" w:cstheme="minorBidi"/>
                <w:sz w:val="18"/>
              </w:rPr>
              <w:t>, Latex</w:t>
            </w:r>
            <w:r>
              <w:rPr>
                <w:rFonts w:ascii="Linux Libertine" w:hAnsi="Linux Libertine" w:cstheme="minorBidi"/>
                <w:sz w:val="18"/>
              </w:rPr>
              <w:t xml:space="preserve"> </w:t>
            </w:r>
          </w:p>
        </w:tc>
      </w:tr>
    </w:tbl>
    <w:p w:rsidR="003D1C95" w:rsidRPr="0050647C" w:rsidRDefault="003D1C95" w:rsidP="008C1812">
      <w:pPr>
        <w:pStyle w:val="AbsHead"/>
      </w:pPr>
    </w:p>
    <w:p w:rsidR="00A55159" w:rsidRDefault="00A85ADC" w:rsidP="008C1812">
      <w:pPr>
        <w:pStyle w:val="AbsHead"/>
      </w:pPr>
      <w:r>
        <w:t>ADVISOR</w:t>
      </w:r>
    </w:p>
    <w:p w:rsidR="00A55159" w:rsidRPr="0050647C" w:rsidRDefault="0095534B" w:rsidP="008C1812">
      <w:pPr>
        <w:pStyle w:val="AbsHead"/>
      </w:pPr>
      <w:r w:rsidRPr="00AF24A4">
        <w:rPr>
          <w:b w:val="0"/>
        </w:rPr>
        <w:t>Ivan Marsic</w:t>
      </w:r>
      <w:r>
        <w:t xml:space="preserve"> (</w:t>
      </w:r>
      <w:hyperlink r:id="rId17" w:history="1">
        <w:r w:rsidR="00100462" w:rsidRPr="00111365">
          <w:rPr>
            <w:rStyle w:val="Hyperlink"/>
            <w:rFonts w:cstheme="minorBidi"/>
            <w:b w:val="0"/>
            <w:lang w:eastAsia="en-US"/>
          </w:rPr>
          <w:t>www.ece.rutgers.edu/~marsic/</w:t>
        </w:r>
      </w:hyperlink>
      <w:r>
        <w:t>)</w:t>
      </w:r>
    </w:p>
    <w:p w:rsidR="00A55159" w:rsidRPr="0050647C" w:rsidRDefault="00A55159" w:rsidP="008C1812">
      <w:pPr>
        <w:pStyle w:val="AbsHead"/>
      </w:pPr>
    </w:p>
    <w:p w:rsidR="00A55159" w:rsidRPr="0050647C" w:rsidRDefault="00A55159" w:rsidP="008C1812">
      <w:pPr>
        <w:pStyle w:val="AbsHead"/>
      </w:pPr>
    </w:p>
    <w:p w:rsidR="00A55159" w:rsidRPr="0050647C" w:rsidRDefault="00A55159" w:rsidP="008C1812">
      <w:pPr>
        <w:pStyle w:val="AbsHead"/>
      </w:pPr>
    </w:p>
    <w:p w:rsidR="00A55159" w:rsidRPr="0050647C" w:rsidRDefault="00A55159" w:rsidP="008C1812">
      <w:pPr>
        <w:pStyle w:val="AbsHead"/>
      </w:pPr>
    </w:p>
    <w:p w:rsidR="00A55159" w:rsidRPr="0050647C" w:rsidRDefault="00A55159" w:rsidP="008C1812">
      <w:pPr>
        <w:pStyle w:val="AbsHead"/>
      </w:pPr>
    </w:p>
    <w:p w:rsidR="00A55159" w:rsidRPr="0050647C" w:rsidRDefault="00A55159" w:rsidP="008C1812">
      <w:pPr>
        <w:pStyle w:val="AbsHead"/>
      </w:pPr>
    </w:p>
    <w:p w:rsidR="00A55159" w:rsidRPr="0050647C" w:rsidRDefault="00A55159" w:rsidP="008C1812">
      <w:pPr>
        <w:pStyle w:val="AbsHead"/>
      </w:pPr>
    </w:p>
    <w:p w:rsidR="00A55159" w:rsidRPr="0050647C" w:rsidRDefault="00A55159" w:rsidP="008C1812">
      <w:pPr>
        <w:pStyle w:val="AbsHead"/>
      </w:pPr>
    </w:p>
    <w:p w:rsidR="00A55159" w:rsidRPr="0050647C" w:rsidRDefault="00A55159" w:rsidP="008C1812">
      <w:pPr>
        <w:pStyle w:val="AbsHead"/>
      </w:pPr>
    </w:p>
    <w:p w:rsidR="00A55159" w:rsidRPr="0050647C" w:rsidRDefault="00A55159" w:rsidP="008C1812">
      <w:pPr>
        <w:pStyle w:val="AbsHead"/>
      </w:pPr>
    </w:p>
    <w:p w:rsidR="00A55159" w:rsidRPr="0050647C" w:rsidRDefault="00A55159" w:rsidP="008C1812">
      <w:pPr>
        <w:pStyle w:val="AbsHead"/>
      </w:pPr>
    </w:p>
    <w:p w:rsidR="0077324E" w:rsidRPr="0050647C" w:rsidRDefault="00203AEF" w:rsidP="00203AEF">
      <w:pPr>
        <w:pStyle w:val="AckPara"/>
        <w:rPr>
          <w14:ligatures w14:val="standard"/>
        </w:rPr>
      </w:pPr>
      <w:r w:rsidRPr="0050647C">
        <w:rPr>
          <w14:ligatures w14:val="standard"/>
        </w:rPr>
        <w:t xml:space="preserve"> </w:t>
      </w:r>
    </w:p>
    <w:sectPr w:rsidR="0077324E" w:rsidRPr="0050647C" w:rsidSect="00203AEF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DDA" w:rsidRDefault="00A33DDA" w:rsidP="00842867">
      <w:r>
        <w:separator/>
      </w:r>
    </w:p>
  </w:endnote>
  <w:endnote w:type="continuationSeparator" w:id="0">
    <w:p w:rsidR="00A33DDA" w:rsidRDefault="00A33DDA" w:rsidP="00842867">
      <w:r>
        <w:continuationSeparator/>
      </w:r>
    </w:p>
  </w:endnote>
  <w:endnote w:type="continuationNotice" w:id="1">
    <w:p w:rsidR="00A33DDA" w:rsidRDefault="00A33D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126" w:rsidRPr="00DA041E" w:rsidRDefault="004F5126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410A47">
      <w:rPr>
        <w:rStyle w:val="PageNumber"/>
        <w:rFonts w:ascii="Linux Biolinum" w:hAnsi="Linux Biolinum" w:cs="Linux Biolinum"/>
        <w:noProof/>
      </w:rPr>
      <w:t>2</w:t>
    </w:r>
    <w:r w:rsidRPr="00DA041E">
      <w:rPr>
        <w:rStyle w:val="PageNumber"/>
        <w:rFonts w:ascii="Linux Biolinum" w:hAnsi="Linux Biolinum" w:cs="Linux Biolinum"/>
      </w:rPr>
      <w:fldChar w:fldCharType="end"/>
    </w:r>
  </w:p>
  <w:p w:rsidR="004F5126" w:rsidRPr="00DA041E" w:rsidRDefault="004F5126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126" w:rsidRPr="00DA041E" w:rsidRDefault="004F5126" w:rsidP="004F5126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5C097D">
      <w:rPr>
        <w:rStyle w:val="PageNumber"/>
        <w:rFonts w:ascii="Linux Biolinum" w:hAnsi="Linux Biolinum" w:cs="Linux Biolinum"/>
        <w:noProof/>
      </w:rPr>
      <w:t>7</w:t>
    </w:r>
    <w:r w:rsidRPr="00DA041E">
      <w:rPr>
        <w:rStyle w:val="PageNumber"/>
        <w:rFonts w:ascii="Linux Biolinum" w:hAnsi="Linux Biolinum" w:cs="Linux Biolinum"/>
      </w:rPr>
      <w:fldChar w:fldCharType="end"/>
    </w:r>
  </w:p>
  <w:p w:rsidR="004F5126" w:rsidRPr="00DA041E" w:rsidRDefault="004F5126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DDA" w:rsidRDefault="00A33DDA" w:rsidP="00C24563">
      <w:r>
        <w:separator/>
      </w:r>
    </w:p>
  </w:footnote>
  <w:footnote w:type="continuationSeparator" w:id="0">
    <w:p w:rsidR="00A33DDA" w:rsidRDefault="00A33DDA" w:rsidP="00842867">
      <w:r>
        <w:continuationSeparator/>
      </w:r>
    </w:p>
  </w:footnote>
  <w:footnote w:type="continuationNotice" w:id="1">
    <w:p w:rsidR="00A33DDA" w:rsidRDefault="00A33DD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4F5126" w:rsidRPr="00DA041E" w:rsidTr="00DA041E">
      <w:tc>
        <w:tcPr>
          <w:tcW w:w="2500" w:type="pct"/>
          <w:vAlign w:val="center"/>
        </w:tcPr>
        <w:p w:rsidR="004F5126" w:rsidRPr="00DA041E" w:rsidRDefault="004F5126" w:rsidP="00DA041E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2500" w:type="pct"/>
          <w:vAlign w:val="center"/>
        </w:tcPr>
        <w:p w:rsidR="004F5126" w:rsidRPr="00DA041E" w:rsidRDefault="00C4767D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Sen Yang, Rutgers University</w:t>
          </w:r>
        </w:p>
      </w:tc>
    </w:tr>
  </w:tbl>
  <w:p w:rsidR="004F5126" w:rsidRPr="00DA041E" w:rsidRDefault="004F5126" w:rsidP="00DA0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4F5126" w:rsidRPr="00DA041E" w:rsidTr="00DA041E">
      <w:tc>
        <w:tcPr>
          <w:tcW w:w="2500" w:type="pct"/>
          <w:vAlign w:val="center"/>
        </w:tcPr>
        <w:p w:rsidR="004F5126" w:rsidRPr="00DA041E" w:rsidRDefault="004F5126" w:rsidP="00DA041E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DA041E">
            <w:rPr>
              <w:rFonts w:ascii="Linux Biolinum" w:hAnsi="Linux Biolinum" w:cs="Linux Biolinum"/>
            </w:rPr>
            <w:t>Magnetic Normal Modes of Bi-Component Permalloy Structures</w:t>
          </w:r>
        </w:p>
      </w:tc>
      <w:tc>
        <w:tcPr>
          <w:tcW w:w="2500" w:type="pct"/>
          <w:vAlign w:val="center"/>
        </w:tcPr>
        <w:p w:rsidR="004F5126" w:rsidRPr="00DA041E" w:rsidRDefault="004F5126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DA041E">
            <w:rPr>
              <w:rFonts w:ascii="Linux Biolinum" w:hAnsi="Linux Biolinum" w:cs="Linux Biolinum"/>
            </w:rPr>
            <w:t>WOODSTOCK’97, July 2016, El Paso, Texas USA</w:t>
          </w:r>
        </w:p>
      </w:tc>
    </w:tr>
  </w:tbl>
  <w:p w:rsidR="004F5126" w:rsidRPr="00DA041E" w:rsidRDefault="004F5126" w:rsidP="00D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5467DD"/>
    <w:multiLevelType w:val="hybridMultilevel"/>
    <w:tmpl w:val="B096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B9A2B01"/>
    <w:multiLevelType w:val="hybridMultilevel"/>
    <w:tmpl w:val="59DCB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9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30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9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21"/>
  </w:num>
  <w:num w:numId="5">
    <w:abstractNumId w:val="24"/>
  </w:num>
  <w:num w:numId="6">
    <w:abstractNumId w:val="27"/>
  </w:num>
  <w:num w:numId="7">
    <w:abstractNumId w:val="13"/>
  </w:num>
  <w:num w:numId="8">
    <w:abstractNumId w:val="19"/>
  </w:num>
  <w:num w:numId="9">
    <w:abstractNumId w:val="35"/>
  </w:num>
  <w:num w:numId="10">
    <w:abstractNumId w:val="0"/>
  </w:num>
  <w:num w:numId="11">
    <w:abstractNumId w:val="22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2"/>
  </w:num>
  <w:num w:numId="15">
    <w:abstractNumId w:val="30"/>
  </w:num>
  <w:num w:numId="16">
    <w:abstractNumId w:val="43"/>
  </w:num>
  <w:num w:numId="17">
    <w:abstractNumId w:val="28"/>
  </w:num>
  <w:num w:numId="18">
    <w:abstractNumId w:val="12"/>
  </w:num>
  <w:num w:numId="19">
    <w:abstractNumId w:val="34"/>
  </w:num>
  <w:num w:numId="20">
    <w:abstractNumId w:val="41"/>
  </w:num>
  <w:num w:numId="21">
    <w:abstractNumId w:val="42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4"/>
  </w:num>
  <w:num w:numId="35">
    <w:abstractNumId w:val="26"/>
  </w:num>
  <w:num w:numId="36">
    <w:abstractNumId w:val="16"/>
  </w:num>
  <w:num w:numId="37">
    <w:abstractNumId w:val="40"/>
  </w:num>
  <w:num w:numId="38">
    <w:abstractNumId w:val="33"/>
  </w:num>
  <w:num w:numId="39">
    <w:abstractNumId w:val="29"/>
  </w:num>
  <w:num w:numId="40">
    <w:abstractNumId w:val="38"/>
  </w:num>
  <w:num w:numId="41">
    <w:abstractNumId w:val="36"/>
  </w:num>
  <w:num w:numId="42">
    <w:abstractNumId w:val="37"/>
  </w:num>
  <w:num w:numId="43">
    <w:abstractNumId w:val="11"/>
  </w:num>
  <w:num w:numId="44">
    <w:abstractNumId w:val="31"/>
  </w:num>
  <w:num w:numId="45">
    <w:abstractNumId w:val="23"/>
  </w:num>
  <w:num w:numId="46">
    <w:abstractNumId w:val="39"/>
  </w:num>
  <w:num w:numId="47">
    <w:abstractNumId w:val="2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yNTYwMjc0tDEzMDAyUdpeDU4uLM/DyQAuNaAOleDQIsAAAA"/>
  </w:docVars>
  <w:rsids>
    <w:rsidRoot w:val="00870588"/>
    <w:rsid w:val="00000A8D"/>
    <w:rsid w:val="00000EF0"/>
    <w:rsid w:val="00004201"/>
    <w:rsid w:val="000044FA"/>
    <w:rsid w:val="00006511"/>
    <w:rsid w:val="000066AF"/>
    <w:rsid w:val="000070DA"/>
    <w:rsid w:val="00007C21"/>
    <w:rsid w:val="00007C69"/>
    <w:rsid w:val="00012495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74FC"/>
    <w:rsid w:val="00040AE8"/>
    <w:rsid w:val="000410AA"/>
    <w:rsid w:val="0004197E"/>
    <w:rsid w:val="00041E90"/>
    <w:rsid w:val="0004466F"/>
    <w:rsid w:val="00045680"/>
    <w:rsid w:val="0004577A"/>
    <w:rsid w:val="00046400"/>
    <w:rsid w:val="00052B4E"/>
    <w:rsid w:val="00053441"/>
    <w:rsid w:val="00053ABE"/>
    <w:rsid w:val="00054832"/>
    <w:rsid w:val="0005498A"/>
    <w:rsid w:val="000550B5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57A"/>
    <w:rsid w:val="000667A7"/>
    <w:rsid w:val="00066835"/>
    <w:rsid w:val="0007007A"/>
    <w:rsid w:val="00070961"/>
    <w:rsid w:val="00071620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0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C7929"/>
    <w:rsid w:val="000D4809"/>
    <w:rsid w:val="000D5460"/>
    <w:rsid w:val="000D6AB0"/>
    <w:rsid w:val="000D6C0E"/>
    <w:rsid w:val="000D6C71"/>
    <w:rsid w:val="000E0230"/>
    <w:rsid w:val="000E0C59"/>
    <w:rsid w:val="000E17DE"/>
    <w:rsid w:val="000E2138"/>
    <w:rsid w:val="000E3602"/>
    <w:rsid w:val="000E3CBF"/>
    <w:rsid w:val="000E53EB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462"/>
    <w:rsid w:val="0010086E"/>
    <w:rsid w:val="0010144B"/>
    <w:rsid w:val="001014A0"/>
    <w:rsid w:val="00102927"/>
    <w:rsid w:val="0010313B"/>
    <w:rsid w:val="0010397D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2B13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07F3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53A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5FF5"/>
    <w:rsid w:val="00196716"/>
    <w:rsid w:val="00196DB6"/>
    <w:rsid w:val="00196FDF"/>
    <w:rsid w:val="0019787A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3B7E"/>
    <w:rsid w:val="001C4027"/>
    <w:rsid w:val="001C5492"/>
    <w:rsid w:val="001C5652"/>
    <w:rsid w:val="001C6110"/>
    <w:rsid w:val="001C6526"/>
    <w:rsid w:val="001C68AB"/>
    <w:rsid w:val="001C704F"/>
    <w:rsid w:val="001C72BC"/>
    <w:rsid w:val="001C7AA9"/>
    <w:rsid w:val="001D07D8"/>
    <w:rsid w:val="001D1EEC"/>
    <w:rsid w:val="001D2D8D"/>
    <w:rsid w:val="001D3868"/>
    <w:rsid w:val="001D40EE"/>
    <w:rsid w:val="001D41AB"/>
    <w:rsid w:val="001D4295"/>
    <w:rsid w:val="001D6268"/>
    <w:rsid w:val="001D6618"/>
    <w:rsid w:val="001D666E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201A14"/>
    <w:rsid w:val="002029AE"/>
    <w:rsid w:val="00202B0A"/>
    <w:rsid w:val="00202BC0"/>
    <w:rsid w:val="0020384C"/>
    <w:rsid w:val="002039F6"/>
    <w:rsid w:val="00203AEF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37D2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B4E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AF2"/>
    <w:rsid w:val="00236DD0"/>
    <w:rsid w:val="002402EC"/>
    <w:rsid w:val="00240418"/>
    <w:rsid w:val="0024054C"/>
    <w:rsid w:val="00241FD1"/>
    <w:rsid w:val="00243BC7"/>
    <w:rsid w:val="00243C38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3C2E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2A16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24BF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86"/>
    <w:rsid w:val="003355B2"/>
    <w:rsid w:val="0033587E"/>
    <w:rsid w:val="00336181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6"/>
    <w:rsid w:val="0038735E"/>
    <w:rsid w:val="003901D6"/>
    <w:rsid w:val="0039139A"/>
    <w:rsid w:val="00391701"/>
    <w:rsid w:val="003918F7"/>
    <w:rsid w:val="00393A7C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0A7B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1C95"/>
    <w:rsid w:val="003D2901"/>
    <w:rsid w:val="003D45C8"/>
    <w:rsid w:val="003D4721"/>
    <w:rsid w:val="003D4FDD"/>
    <w:rsid w:val="003D7514"/>
    <w:rsid w:val="003D75A0"/>
    <w:rsid w:val="003E0CFC"/>
    <w:rsid w:val="003E4206"/>
    <w:rsid w:val="003E4470"/>
    <w:rsid w:val="003E4488"/>
    <w:rsid w:val="003E50A1"/>
    <w:rsid w:val="003E51BD"/>
    <w:rsid w:val="003E5B04"/>
    <w:rsid w:val="003E60E7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06F3E"/>
    <w:rsid w:val="0041043E"/>
    <w:rsid w:val="00410A47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473F5"/>
    <w:rsid w:val="004514DA"/>
    <w:rsid w:val="00451B8C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1D5"/>
    <w:rsid w:val="00476C9A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662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46D3"/>
    <w:rsid w:val="004C4DD7"/>
    <w:rsid w:val="004C6380"/>
    <w:rsid w:val="004C682B"/>
    <w:rsid w:val="004C78EC"/>
    <w:rsid w:val="004C7B8F"/>
    <w:rsid w:val="004C7CF2"/>
    <w:rsid w:val="004D0D70"/>
    <w:rsid w:val="004D0E64"/>
    <w:rsid w:val="004D214C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6F"/>
    <w:rsid w:val="004E67DD"/>
    <w:rsid w:val="004E6ADF"/>
    <w:rsid w:val="004F0EB1"/>
    <w:rsid w:val="004F19AB"/>
    <w:rsid w:val="004F1A43"/>
    <w:rsid w:val="004F1F86"/>
    <w:rsid w:val="004F5126"/>
    <w:rsid w:val="004F5AA8"/>
    <w:rsid w:val="004F5E42"/>
    <w:rsid w:val="004F7D1C"/>
    <w:rsid w:val="00500662"/>
    <w:rsid w:val="00501925"/>
    <w:rsid w:val="005025CA"/>
    <w:rsid w:val="0050314D"/>
    <w:rsid w:val="0050349C"/>
    <w:rsid w:val="00504115"/>
    <w:rsid w:val="00504925"/>
    <w:rsid w:val="005053F9"/>
    <w:rsid w:val="00505618"/>
    <w:rsid w:val="0050647C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2D6"/>
    <w:rsid w:val="00537721"/>
    <w:rsid w:val="005409B2"/>
    <w:rsid w:val="00541150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A94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997"/>
    <w:rsid w:val="00571B24"/>
    <w:rsid w:val="005721A0"/>
    <w:rsid w:val="005729D4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4C6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6CF5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097D"/>
    <w:rsid w:val="005C2EB8"/>
    <w:rsid w:val="005C3DA9"/>
    <w:rsid w:val="005C4FB4"/>
    <w:rsid w:val="005C5DDE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8A5"/>
    <w:rsid w:val="005F0B1E"/>
    <w:rsid w:val="005F1082"/>
    <w:rsid w:val="005F238B"/>
    <w:rsid w:val="005F304A"/>
    <w:rsid w:val="005F342B"/>
    <w:rsid w:val="005F3BF0"/>
    <w:rsid w:val="005F498B"/>
    <w:rsid w:val="005F4EFC"/>
    <w:rsid w:val="005F51F4"/>
    <w:rsid w:val="005F76EB"/>
    <w:rsid w:val="005F7715"/>
    <w:rsid w:val="006017A1"/>
    <w:rsid w:val="00601BDE"/>
    <w:rsid w:val="00601FDF"/>
    <w:rsid w:val="00603D9A"/>
    <w:rsid w:val="00603F65"/>
    <w:rsid w:val="006040AE"/>
    <w:rsid w:val="00604AAF"/>
    <w:rsid w:val="00604B80"/>
    <w:rsid w:val="0060539E"/>
    <w:rsid w:val="00605A99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2F35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1E17"/>
    <w:rsid w:val="00622671"/>
    <w:rsid w:val="00622ABE"/>
    <w:rsid w:val="006231BC"/>
    <w:rsid w:val="0062366A"/>
    <w:rsid w:val="00624D35"/>
    <w:rsid w:val="00624F6A"/>
    <w:rsid w:val="00625841"/>
    <w:rsid w:val="00626271"/>
    <w:rsid w:val="0062659E"/>
    <w:rsid w:val="006274CC"/>
    <w:rsid w:val="006279B7"/>
    <w:rsid w:val="00627CC6"/>
    <w:rsid w:val="00630BA2"/>
    <w:rsid w:val="006314F5"/>
    <w:rsid w:val="00631646"/>
    <w:rsid w:val="00632840"/>
    <w:rsid w:val="00633267"/>
    <w:rsid w:val="0063452F"/>
    <w:rsid w:val="00634756"/>
    <w:rsid w:val="00634A98"/>
    <w:rsid w:val="0063570C"/>
    <w:rsid w:val="0063582D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B0A"/>
    <w:rsid w:val="006535DA"/>
    <w:rsid w:val="00655D30"/>
    <w:rsid w:val="00657825"/>
    <w:rsid w:val="00661494"/>
    <w:rsid w:val="00661B7D"/>
    <w:rsid w:val="00661E6D"/>
    <w:rsid w:val="00662397"/>
    <w:rsid w:val="0066312B"/>
    <w:rsid w:val="00663B5E"/>
    <w:rsid w:val="006647BA"/>
    <w:rsid w:val="006653E7"/>
    <w:rsid w:val="00665E75"/>
    <w:rsid w:val="00665F38"/>
    <w:rsid w:val="00666A46"/>
    <w:rsid w:val="00666D29"/>
    <w:rsid w:val="0066717D"/>
    <w:rsid w:val="006675A6"/>
    <w:rsid w:val="00667B1F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B88"/>
    <w:rsid w:val="006A2E0D"/>
    <w:rsid w:val="006A37A6"/>
    <w:rsid w:val="006A4A0A"/>
    <w:rsid w:val="006A4A5F"/>
    <w:rsid w:val="006A4C31"/>
    <w:rsid w:val="006A5D93"/>
    <w:rsid w:val="006A63B2"/>
    <w:rsid w:val="006A6B74"/>
    <w:rsid w:val="006A6D2D"/>
    <w:rsid w:val="006A6FCD"/>
    <w:rsid w:val="006A7D1A"/>
    <w:rsid w:val="006A7F2A"/>
    <w:rsid w:val="006B0EE0"/>
    <w:rsid w:val="006B309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4F7A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65F2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805"/>
    <w:rsid w:val="00771ED9"/>
    <w:rsid w:val="00771F83"/>
    <w:rsid w:val="0077209E"/>
    <w:rsid w:val="00773206"/>
    <w:rsid w:val="0077324E"/>
    <w:rsid w:val="00773BEC"/>
    <w:rsid w:val="00774140"/>
    <w:rsid w:val="00774E80"/>
    <w:rsid w:val="00775486"/>
    <w:rsid w:val="00780A34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0EF0"/>
    <w:rsid w:val="007C1B2D"/>
    <w:rsid w:val="007C2DA0"/>
    <w:rsid w:val="007C33CB"/>
    <w:rsid w:val="007C3E29"/>
    <w:rsid w:val="007C4673"/>
    <w:rsid w:val="007C46A3"/>
    <w:rsid w:val="007C4A71"/>
    <w:rsid w:val="007C52A0"/>
    <w:rsid w:val="007C6D2B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693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7E3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763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4E3"/>
    <w:rsid w:val="0088682D"/>
    <w:rsid w:val="0088709B"/>
    <w:rsid w:val="008918A6"/>
    <w:rsid w:val="00892CA5"/>
    <w:rsid w:val="00892FC5"/>
    <w:rsid w:val="00894768"/>
    <w:rsid w:val="008950FD"/>
    <w:rsid w:val="0089684C"/>
    <w:rsid w:val="00896B67"/>
    <w:rsid w:val="008977A9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09E3"/>
    <w:rsid w:val="008B0F0D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812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62"/>
    <w:rsid w:val="008E35A5"/>
    <w:rsid w:val="008E36F3"/>
    <w:rsid w:val="008E42ED"/>
    <w:rsid w:val="008E4716"/>
    <w:rsid w:val="008E4C7C"/>
    <w:rsid w:val="008E533C"/>
    <w:rsid w:val="008E6F38"/>
    <w:rsid w:val="008E78FD"/>
    <w:rsid w:val="008F03B6"/>
    <w:rsid w:val="008F0C28"/>
    <w:rsid w:val="008F12E8"/>
    <w:rsid w:val="008F2BBD"/>
    <w:rsid w:val="008F3F4E"/>
    <w:rsid w:val="008F51E6"/>
    <w:rsid w:val="008F59A1"/>
    <w:rsid w:val="008F5CAB"/>
    <w:rsid w:val="008F781C"/>
    <w:rsid w:val="008F7C49"/>
    <w:rsid w:val="009013AE"/>
    <w:rsid w:val="009014A9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0884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E12"/>
    <w:rsid w:val="00947C52"/>
    <w:rsid w:val="00947DB7"/>
    <w:rsid w:val="009501B6"/>
    <w:rsid w:val="00951B07"/>
    <w:rsid w:val="00952BAE"/>
    <w:rsid w:val="00952D5D"/>
    <w:rsid w:val="00953C33"/>
    <w:rsid w:val="009550E9"/>
    <w:rsid w:val="0095534B"/>
    <w:rsid w:val="00955589"/>
    <w:rsid w:val="00955F90"/>
    <w:rsid w:val="00956223"/>
    <w:rsid w:val="00957692"/>
    <w:rsid w:val="009602BD"/>
    <w:rsid w:val="00962324"/>
    <w:rsid w:val="009623DE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49EF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6F7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3B1E"/>
    <w:rsid w:val="009A5E6A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3275"/>
    <w:rsid w:val="009B3B30"/>
    <w:rsid w:val="009B3E17"/>
    <w:rsid w:val="009B5300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16C1"/>
    <w:rsid w:val="009D2554"/>
    <w:rsid w:val="009D2851"/>
    <w:rsid w:val="009D3B38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2406"/>
    <w:rsid w:val="009E30B2"/>
    <w:rsid w:val="009E32C3"/>
    <w:rsid w:val="009E3518"/>
    <w:rsid w:val="009E3DBD"/>
    <w:rsid w:val="009E5333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BD8"/>
    <w:rsid w:val="00A01E7D"/>
    <w:rsid w:val="00A0238B"/>
    <w:rsid w:val="00A02AB1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3DDA"/>
    <w:rsid w:val="00A35196"/>
    <w:rsid w:val="00A35D8A"/>
    <w:rsid w:val="00A40409"/>
    <w:rsid w:val="00A411C9"/>
    <w:rsid w:val="00A41209"/>
    <w:rsid w:val="00A41C5E"/>
    <w:rsid w:val="00A4216B"/>
    <w:rsid w:val="00A42362"/>
    <w:rsid w:val="00A42520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5159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37E"/>
    <w:rsid w:val="00A65A8B"/>
    <w:rsid w:val="00A66EA4"/>
    <w:rsid w:val="00A67EBB"/>
    <w:rsid w:val="00A700DF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5ADC"/>
    <w:rsid w:val="00A86F07"/>
    <w:rsid w:val="00A91DB7"/>
    <w:rsid w:val="00A92BA7"/>
    <w:rsid w:val="00A9314E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32E1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C0475"/>
    <w:rsid w:val="00AC0DB1"/>
    <w:rsid w:val="00AC1C7A"/>
    <w:rsid w:val="00AC1DE8"/>
    <w:rsid w:val="00AC22AD"/>
    <w:rsid w:val="00AC2A00"/>
    <w:rsid w:val="00AC2EE1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DB6"/>
    <w:rsid w:val="00AF11D5"/>
    <w:rsid w:val="00AF1E93"/>
    <w:rsid w:val="00AF24A4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C02"/>
    <w:rsid w:val="00B06506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37E0"/>
    <w:rsid w:val="00B359DD"/>
    <w:rsid w:val="00B368B6"/>
    <w:rsid w:val="00B42DAA"/>
    <w:rsid w:val="00B43DEC"/>
    <w:rsid w:val="00B44475"/>
    <w:rsid w:val="00B45761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4DCD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332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75C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4FCF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2FBE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4767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264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2ACF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320B"/>
    <w:rsid w:val="00CC57FB"/>
    <w:rsid w:val="00CC59EE"/>
    <w:rsid w:val="00CC6983"/>
    <w:rsid w:val="00CD2519"/>
    <w:rsid w:val="00CD372F"/>
    <w:rsid w:val="00CD3F13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A7A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32F8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B4E"/>
    <w:rsid w:val="00D90BC6"/>
    <w:rsid w:val="00D912E6"/>
    <w:rsid w:val="00D938E2"/>
    <w:rsid w:val="00D93FBE"/>
    <w:rsid w:val="00D94A1D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83B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1C82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8C1"/>
    <w:rsid w:val="00DE2D5B"/>
    <w:rsid w:val="00DE3121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AEF"/>
    <w:rsid w:val="00E06DFB"/>
    <w:rsid w:val="00E071FE"/>
    <w:rsid w:val="00E07FEE"/>
    <w:rsid w:val="00E1064F"/>
    <w:rsid w:val="00E1486A"/>
    <w:rsid w:val="00E1538D"/>
    <w:rsid w:val="00E163CC"/>
    <w:rsid w:val="00E16830"/>
    <w:rsid w:val="00E200BA"/>
    <w:rsid w:val="00E20A51"/>
    <w:rsid w:val="00E23368"/>
    <w:rsid w:val="00E255BA"/>
    <w:rsid w:val="00E3003B"/>
    <w:rsid w:val="00E3126A"/>
    <w:rsid w:val="00E31792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0F7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61E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186"/>
    <w:rsid w:val="00ED324D"/>
    <w:rsid w:val="00ED359B"/>
    <w:rsid w:val="00ED3714"/>
    <w:rsid w:val="00ED39F1"/>
    <w:rsid w:val="00ED4791"/>
    <w:rsid w:val="00ED5166"/>
    <w:rsid w:val="00ED54D5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347C"/>
    <w:rsid w:val="00EF3488"/>
    <w:rsid w:val="00EF39A9"/>
    <w:rsid w:val="00EF5C6F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198"/>
    <w:rsid w:val="00F112F8"/>
    <w:rsid w:val="00F11395"/>
    <w:rsid w:val="00F113B7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5C16"/>
    <w:rsid w:val="00F35E9E"/>
    <w:rsid w:val="00F402A6"/>
    <w:rsid w:val="00F40C13"/>
    <w:rsid w:val="00F41A75"/>
    <w:rsid w:val="00F41DE6"/>
    <w:rsid w:val="00F42435"/>
    <w:rsid w:val="00F463A9"/>
    <w:rsid w:val="00F47B55"/>
    <w:rsid w:val="00F47EB4"/>
    <w:rsid w:val="00F53959"/>
    <w:rsid w:val="00F540B2"/>
    <w:rsid w:val="00F560F5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3525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34"/>
    <w:rsid w:val="00FA1B98"/>
    <w:rsid w:val="00FA27BC"/>
    <w:rsid w:val="00FA2D43"/>
    <w:rsid w:val="00FA3A42"/>
    <w:rsid w:val="00FA4279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42F1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03F"/>
    <w:rsid w:val="00FC54EF"/>
    <w:rsid w:val="00FC6EF3"/>
    <w:rsid w:val="00FC6F58"/>
    <w:rsid w:val="00FD0306"/>
    <w:rsid w:val="00FD1B9A"/>
    <w:rsid w:val="00FD1BCF"/>
    <w:rsid w:val="00FD2375"/>
    <w:rsid w:val="00FD281E"/>
    <w:rsid w:val="00FD3725"/>
    <w:rsid w:val="00FD64B3"/>
    <w:rsid w:val="00FE0362"/>
    <w:rsid w:val="00FE13BC"/>
    <w:rsid w:val="00FE13E6"/>
    <w:rsid w:val="00FE15BA"/>
    <w:rsid w:val="00FE2FC4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055448"/>
  <w15:docId w15:val="{5E4A308A-EAE5-4095-956A-2074758D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DA0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DA0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DA0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A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A041E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A041E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ead1">
    <w:name w:val="Head1"/>
    <w:autoRedefine/>
    <w:qFormat/>
    <w:rsid w:val="00DA041E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DA041E"/>
    <w:pPr>
      <w:spacing w:before="180" w:after="80"/>
      <w:ind w:left="440" w:hanging="4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DA041E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BA4E3C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DA041E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D1C82"/>
    <w:pPr>
      <w:spacing w:before="4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8C1812"/>
    <w:rPr>
      <w:rFonts w:ascii="Linux Libertine" w:eastAsiaTheme="minorHAnsi" w:hAnsi="Linux Libertine" w:cs="Linux Libertine"/>
      <w:b/>
      <w:sz w:val="18"/>
      <w:szCs w:val="22"/>
      <w:lang w:val="en-US" w:eastAsia="ja-JP"/>
    </w:rPr>
  </w:style>
  <w:style w:type="character" w:customStyle="1" w:styleId="AbsHeadChar">
    <w:name w:val="AbsHead Char"/>
    <w:basedOn w:val="DefaultParagraphFont"/>
    <w:link w:val="AbsHead"/>
    <w:rsid w:val="008C1812"/>
    <w:rPr>
      <w:rFonts w:ascii="Linux Libertine" w:eastAsiaTheme="minorHAnsi" w:hAnsi="Linux Libertine" w:cs="Linux Libertine"/>
      <w:b/>
      <w:sz w:val="18"/>
      <w:szCs w:val="22"/>
      <w:lang w:val="en-US" w:eastAsia="ja-JP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D1C82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D1C82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DA041E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paragraph" w:customStyle="1" w:styleId="Para">
    <w:name w:val="Para"/>
    <w:autoRedefine/>
    <w:qFormat/>
    <w:rsid w:val="00DD1C82"/>
    <w:pPr>
      <w:ind w:firstLine="245"/>
      <w:jc w:val="center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DA041E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menclatureHead"/>
    <w:qFormat/>
    <w:rsid w:val="00DA041E"/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DA041E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DA041E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DA041E"/>
    <w:rPr>
      <w:sz w:val="22"/>
    </w:rPr>
  </w:style>
  <w:style w:type="paragraph" w:customStyle="1" w:styleId="FloatQuote">
    <w:name w:val="FloatQuote"/>
    <w:basedOn w:val="Para"/>
    <w:qFormat/>
    <w:rsid w:val="00DA041E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DA041E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Head1"/>
    <w:qFormat/>
    <w:rsid w:val="00DA041E"/>
  </w:style>
  <w:style w:type="paragraph" w:customStyle="1" w:styleId="SuppInfo">
    <w:name w:val="SuppInfo"/>
    <w:basedOn w:val="Para"/>
    <w:qFormat/>
    <w:rsid w:val="00DA041E"/>
  </w:style>
  <w:style w:type="paragraph" w:customStyle="1" w:styleId="SuppMedia">
    <w:name w:val="SuppMedia"/>
    <w:basedOn w:val="Para"/>
    <w:qFormat/>
    <w:rsid w:val="00DA041E"/>
  </w:style>
  <w:style w:type="paragraph" w:customStyle="1" w:styleId="AdditionalInfoHead">
    <w:name w:val="AdditionalInfoHead"/>
    <w:basedOn w:val="Head1"/>
    <w:qFormat/>
    <w:rsid w:val="00DA041E"/>
  </w:style>
  <w:style w:type="paragraph" w:customStyle="1" w:styleId="AdditionalInfo">
    <w:name w:val="AdditionalInfo"/>
    <w:basedOn w:val="Para"/>
    <w:qFormat/>
    <w:rsid w:val="00DA041E"/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Para"/>
    <w:qFormat/>
    <w:rsid w:val="00DA041E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DA041E"/>
  </w:style>
  <w:style w:type="paragraph" w:customStyle="1" w:styleId="DisclosureHead">
    <w:name w:val="DisclosureHead"/>
    <w:basedOn w:val="Head1"/>
    <w:qFormat/>
    <w:rsid w:val="00DA041E"/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ead6">
    <w:name w:val="Head6"/>
    <w:basedOn w:val="Normal"/>
    <w:rsid w:val="00DA041E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DA041E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DA041E"/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  <w:style w:type="character" w:customStyle="1" w:styleId="apple-converted-space">
    <w:name w:val="apple-converted-space"/>
    <w:basedOn w:val="DefaultParagraphFont"/>
    <w:rsid w:val="0081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ece.rutgers.edu/~marsi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34.198.151.101/tes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forrestyang119.github.io/" TargetMode="External"/><Relationship Id="rId10" Type="http://schemas.openxmlformats.org/officeDocument/2006/relationships/hyperlink" Target="https://forrestyang119.github.io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forrest.yang@rutgers.edu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3615EE0E-E1CE-4F15-A5B8-1D84FB65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1146</TotalTime>
  <Pages>2</Pages>
  <Words>990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6626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Sen Yang</cp:lastModifiedBy>
  <cp:revision>1406</cp:revision>
  <cp:lastPrinted>2017-02-25T07:58:00Z</cp:lastPrinted>
  <dcterms:created xsi:type="dcterms:W3CDTF">2014-06-21T14:11:00Z</dcterms:created>
  <dcterms:modified xsi:type="dcterms:W3CDTF">2017-03-08T01:22:00Z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